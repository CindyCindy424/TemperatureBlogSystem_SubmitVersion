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5C7B" w14:textId="77777777" w:rsidR="00606C08" w:rsidRDefault="00AF3475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  <w:r>
        <w:rPr>
          <w:rFonts w:ascii="宋体" w:eastAsia="宋体" w:hAnsi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5D602D" wp14:editId="601085CA">
            <wp:simplePos x="0" y="0"/>
            <wp:positionH relativeFrom="column">
              <wp:posOffset>57785</wp:posOffset>
            </wp:positionH>
            <wp:positionV relativeFrom="paragraph">
              <wp:posOffset>84455</wp:posOffset>
            </wp:positionV>
            <wp:extent cx="911860" cy="238760"/>
            <wp:effectExtent l="0" t="0" r="2540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7B068" w14:textId="77777777" w:rsidR="00606C08" w:rsidRDefault="00606C08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</w:p>
    <w:p w14:paraId="54D73177" w14:textId="77777777" w:rsidR="00606C08" w:rsidRDefault="00606C08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</w:p>
    <w:p w14:paraId="5E917819" w14:textId="77777777" w:rsidR="00606C08" w:rsidRDefault="00606C08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</w:p>
    <w:p w14:paraId="0DB93712" w14:textId="77777777" w:rsidR="00606C08" w:rsidRDefault="00606C08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</w:p>
    <w:p w14:paraId="158254CE" w14:textId="77777777" w:rsidR="00606C08" w:rsidRDefault="00606C08">
      <w:pPr>
        <w:autoSpaceDE w:val="0"/>
        <w:autoSpaceDN w:val="0"/>
        <w:adjustRightInd w:val="0"/>
        <w:jc w:val="left"/>
        <w:rPr>
          <w:rFonts w:ascii="宋体" w:eastAsia="宋体" w:hAnsi="Times New Roman"/>
          <w:kern w:val="0"/>
          <w:sz w:val="24"/>
          <w:szCs w:val="24"/>
        </w:rPr>
      </w:pPr>
    </w:p>
    <w:p w14:paraId="43FC1D35" w14:textId="0D66A4AA" w:rsidR="00606C08" w:rsidRDefault="00C02B2E">
      <w:pPr>
        <w:autoSpaceDE w:val="0"/>
        <w:autoSpaceDN w:val="0"/>
        <w:adjustRightInd w:val="0"/>
        <w:jc w:val="center"/>
        <w:rPr>
          <w:rFonts w:ascii="黑体" w:eastAsia="黑体" w:hAnsi="黑体"/>
          <w:kern w:val="0"/>
          <w:sz w:val="24"/>
          <w:szCs w:val="24"/>
        </w:rPr>
      </w:pPr>
      <w:proofErr w:type="gramStart"/>
      <w:r>
        <w:rPr>
          <w:rFonts w:ascii="黑体" w:eastAsia="黑体" w:hAnsi="黑体" w:hint="eastAsia"/>
          <w:kern w:val="0"/>
          <w:sz w:val="24"/>
          <w:szCs w:val="24"/>
        </w:rPr>
        <w:t>考勤分</w:t>
      </w:r>
      <w:proofErr w:type="gramEnd"/>
      <w:r>
        <w:rPr>
          <w:rFonts w:ascii="黑体" w:eastAsia="黑体" w:hAnsi="黑体" w:hint="eastAsia"/>
          <w:kern w:val="0"/>
          <w:sz w:val="24"/>
          <w:szCs w:val="24"/>
        </w:rPr>
        <w:t>依据</w:t>
      </w:r>
    </w:p>
    <w:p w14:paraId="39F940D6" w14:textId="77777777" w:rsidR="00606C08" w:rsidRDefault="00606C08">
      <w:pPr>
        <w:autoSpaceDE w:val="0"/>
        <w:autoSpaceDN w:val="0"/>
        <w:adjustRightInd w:val="0"/>
        <w:spacing w:before="8" w:after="120"/>
        <w:jc w:val="left"/>
        <w:rPr>
          <w:rFonts w:ascii="Microsoft JhengHei UI" w:eastAsia="宋体" w:hAnsi="Times New Roman"/>
          <w:b/>
          <w:kern w:val="0"/>
          <w:sz w:val="9"/>
          <w:szCs w:val="24"/>
        </w:rPr>
      </w:pPr>
    </w:p>
    <w:p w14:paraId="2A392FA1" w14:textId="77777777" w:rsidR="00606C08" w:rsidRDefault="00AF3475">
      <w:pPr>
        <w:autoSpaceDE w:val="0"/>
        <w:autoSpaceDN w:val="0"/>
        <w:adjustRightInd w:val="0"/>
        <w:spacing w:after="120" w:line="20" w:lineRule="exact"/>
        <w:ind w:left="-69"/>
        <w:jc w:val="left"/>
        <w:rPr>
          <w:rFonts w:ascii="Microsoft JhengHei UI" w:eastAsia="宋体" w:hAnsi="Times New Roman"/>
          <w:kern w:val="0"/>
          <w:sz w:val="2"/>
          <w:szCs w:val="24"/>
        </w:rPr>
      </w:pPr>
      <w:r>
        <w:rPr>
          <w:rFonts w:ascii="Microsoft JhengHei UI" w:eastAsia="宋体" w:hAnsi="Times New Roman"/>
          <w:noProof/>
          <w:kern w:val="0"/>
          <w:sz w:val="2"/>
          <w:szCs w:val="24"/>
        </w:rPr>
        <mc:AlternateContent>
          <mc:Choice Requires="wpg">
            <w:drawing>
              <wp:inline distT="0" distB="0" distL="0" distR="0" wp14:anchorId="65CADF73" wp14:editId="74E98606">
                <wp:extent cx="5824220" cy="139664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220" cy="139664"/>
                          <a:chOff x="0" y="0"/>
                          <a:chExt cx="8674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74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70AB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923B0" id="组合 3" o:spid="_x0000_s1026" style="width:458.6pt;height:11pt;mso-position-horizontal-relative:char;mso-position-vertical-relative:line" coordsize="86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">
                <v:line id="Line 5" o:spid="_x0000_s1027" style="position:absolute;visibility:visible;mso-wrap-style:square" from="0,4" to="86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" strokecolor="#0070ab" strokeweight=".14058mm"/>
                <w10:anchorlock/>
              </v:group>
            </w:pict>
          </mc:Fallback>
        </mc:AlternateContent>
      </w:r>
    </w:p>
    <w:p w14:paraId="6EE4FDD1" w14:textId="77777777" w:rsidR="00606C08" w:rsidRDefault="00AF3475">
      <w:pPr>
        <w:autoSpaceDE w:val="0"/>
        <w:autoSpaceDN w:val="0"/>
        <w:adjustRightInd w:val="0"/>
        <w:spacing w:before="167" w:line="120" w:lineRule="auto"/>
        <w:ind w:right="981"/>
        <w:jc w:val="center"/>
        <w:rPr>
          <w:rFonts w:ascii="宋体" w:eastAsia="宋体" w:hAnsi="Times New Roman"/>
          <w:kern w:val="0"/>
          <w:sz w:val="49"/>
          <w:szCs w:val="24"/>
        </w:rPr>
      </w:pPr>
      <w:r>
        <w:rPr>
          <w:rFonts w:ascii="Lucida Handwriting" w:eastAsia="宋体" w:hAnsi="Lucida Handwriting"/>
          <w:color w:val="0070AB"/>
          <w:kern w:val="0"/>
          <w:sz w:val="49"/>
          <w:szCs w:val="24"/>
        </w:rPr>
        <w:t xml:space="preserve">     Temperature</w:t>
      </w:r>
      <w:r>
        <w:rPr>
          <w:rFonts w:ascii="宋体" w:eastAsia="宋体" w:hAnsi="Times New Roman"/>
          <w:color w:val="0070AB"/>
          <w:kern w:val="0"/>
          <w:sz w:val="49"/>
          <w:szCs w:val="24"/>
        </w:rPr>
        <w:t xml:space="preserve"> </w:t>
      </w:r>
      <w:proofErr w:type="gramStart"/>
      <w:r>
        <w:rPr>
          <w:rFonts w:ascii="幼圆" w:eastAsia="幼圆" w:hAnsi="Times New Roman" w:hint="eastAsia"/>
          <w:color w:val="0070AB"/>
          <w:kern w:val="0"/>
          <w:sz w:val="49"/>
          <w:szCs w:val="24"/>
        </w:rPr>
        <w:t>博客系统</w:t>
      </w:r>
      <w:proofErr w:type="gramEnd"/>
    </w:p>
    <w:p w14:paraId="61EA1BF5" w14:textId="77777777" w:rsidR="00606C08" w:rsidRDefault="00606C08">
      <w:pPr>
        <w:autoSpaceDE w:val="0"/>
        <w:autoSpaceDN w:val="0"/>
        <w:adjustRightInd w:val="0"/>
        <w:spacing w:before="2" w:after="120"/>
        <w:jc w:val="left"/>
        <w:rPr>
          <w:rFonts w:ascii="宋体" w:eastAsia="宋体" w:hAnsi="Times New Roman"/>
          <w:kern w:val="0"/>
          <w:sz w:val="10"/>
          <w:szCs w:val="24"/>
        </w:rPr>
      </w:pPr>
    </w:p>
    <w:p w14:paraId="6D3F6888" w14:textId="77777777" w:rsidR="00606C08" w:rsidRDefault="00AF3475">
      <w:pPr>
        <w:autoSpaceDE w:val="0"/>
        <w:autoSpaceDN w:val="0"/>
        <w:adjustRightInd w:val="0"/>
        <w:spacing w:after="120" w:line="20" w:lineRule="exact"/>
        <w:ind w:left="-69"/>
        <w:jc w:val="left"/>
        <w:rPr>
          <w:rFonts w:ascii="宋体" w:eastAsia="宋体" w:hAnsi="Times New Roman"/>
          <w:kern w:val="0"/>
          <w:sz w:val="2"/>
          <w:szCs w:val="24"/>
        </w:rPr>
      </w:pPr>
      <w:r>
        <w:rPr>
          <w:rFonts w:ascii="宋体" w:eastAsia="宋体" w:hAnsi="Times New Roman"/>
          <w:noProof/>
          <w:kern w:val="0"/>
          <w:sz w:val="2"/>
          <w:szCs w:val="24"/>
        </w:rPr>
        <mc:AlternateContent>
          <mc:Choice Requires="wpg">
            <w:drawing>
              <wp:inline distT="0" distB="0" distL="0" distR="0" wp14:anchorId="011C0B90" wp14:editId="3DC786BF">
                <wp:extent cx="5824675" cy="66227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824675" cy="66227"/>
                          <a:chOff x="0" y="0"/>
                          <a:chExt cx="8674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74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70AB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8D4CC" id="组合 1" o:spid="_x0000_s1026" style="width:458.65pt;height:5.2pt;flip:y;mso-position-horizontal-relative:char;mso-position-vertical-relative:line" coordsize="86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">
                <v:line id="Line 3" o:spid="_x0000_s1027" style="position:absolute;visibility:visible;mso-wrap-style:square" from="0,4" to="86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" strokecolor="#0070ab" strokeweight=".14058mm"/>
                <w10:anchorlock/>
              </v:group>
            </w:pict>
          </mc:Fallback>
        </mc:AlternateContent>
      </w:r>
    </w:p>
    <w:p w14:paraId="349A2424" w14:textId="77777777" w:rsidR="00606C08" w:rsidRDefault="00AF3475">
      <w:pPr>
        <w:autoSpaceDE w:val="0"/>
        <w:autoSpaceDN w:val="0"/>
        <w:adjustRightInd w:val="0"/>
        <w:spacing w:before="91"/>
        <w:ind w:left="564" w:right="982"/>
        <w:jc w:val="center"/>
        <w:rPr>
          <w:rFonts w:ascii="Microsoft JhengHei UI" w:hAnsi="Times New Roman"/>
          <w:b/>
          <w:kern w:val="0"/>
          <w:sz w:val="24"/>
          <w:szCs w:val="24"/>
        </w:rPr>
      </w:pPr>
      <w:r>
        <w:rPr>
          <w:rFonts w:ascii="宋体" w:eastAsia="宋体" w:hAnsi="Times New Roman"/>
          <w:kern w:val="0"/>
          <w:sz w:val="24"/>
          <w:szCs w:val="24"/>
        </w:rPr>
        <w:t>指导</w:t>
      </w:r>
      <w:r>
        <w:rPr>
          <w:rFonts w:ascii="宋体" w:eastAsia="宋体" w:hAnsi="Times New Roman" w:hint="eastAsia"/>
          <w:kern w:val="0"/>
          <w:sz w:val="24"/>
          <w:szCs w:val="24"/>
        </w:rPr>
        <w:t>老师</w:t>
      </w:r>
      <w:r>
        <w:rPr>
          <w:rFonts w:ascii="Bookman Old Style" w:eastAsia="Bookman Old Style" w:hAnsi="Times New Roman"/>
          <w:i/>
          <w:spacing w:val="13"/>
          <w:kern w:val="0"/>
          <w:sz w:val="24"/>
          <w:szCs w:val="24"/>
        </w:rPr>
        <w:t xml:space="preserve">: </w:t>
      </w:r>
      <w:r>
        <w:rPr>
          <w:rFonts w:ascii="Microsoft JhengHei UI" w:eastAsia="Microsoft JhengHei UI" w:hAnsi="Times New Roman" w:hint="eastAsia"/>
          <w:b/>
          <w:kern w:val="0"/>
          <w:sz w:val="24"/>
          <w:szCs w:val="24"/>
        </w:rPr>
        <w:t>袁时金</w:t>
      </w:r>
    </w:p>
    <w:tbl>
      <w:tblPr>
        <w:tblpPr w:leftFromText="180" w:rightFromText="180" w:vertAnchor="text" w:horzAnchor="margin" w:tblpXSpec="center" w:tblpY="654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2080"/>
      </w:tblGrid>
      <w:tr w:rsidR="00606C08" w14:paraId="550FE0A0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940F0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学号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CF215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姓名</w:t>
            </w:r>
          </w:p>
        </w:tc>
      </w:tr>
      <w:tr w:rsidR="00606C08" w14:paraId="769D9304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94186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1850477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3A4FF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邓欣凌</w:t>
            </w:r>
          </w:p>
        </w:tc>
      </w:tr>
      <w:tr w:rsidR="00606C08" w14:paraId="17DCA29D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DEC21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1750226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86237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陆昱珉</w:t>
            </w:r>
          </w:p>
        </w:tc>
      </w:tr>
      <w:tr w:rsidR="00606C08" w14:paraId="02FB2B8B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71138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1850170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C3CF3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印昱炜</w:t>
            </w:r>
          </w:p>
        </w:tc>
      </w:tr>
      <w:tr w:rsidR="00606C08" w14:paraId="7180BD66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2313C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1850952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7BE6A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proofErr w:type="gramStart"/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梁荣嘉</w:t>
            </w:r>
            <w:proofErr w:type="gramEnd"/>
          </w:p>
        </w:tc>
      </w:tr>
      <w:tr w:rsidR="00606C08" w14:paraId="2734E208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EEA89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1851336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88CF8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proofErr w:type="gramStart"/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王心童</w:t>
            </w:r>
            <w:proofErr w:type="gramEnd"/>
          </w:p>
        </w:tc>
      </w:tr>
      <w:tr w:rsidR="00606C08" w14:paraId="0B7E18F3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021E0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1852577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06776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proofErr w:type="gramStart"/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汪毕强</w:t>
            </w:r>
            <w:proofErr w:type="gramEnd"/>
          </w:p>
        </w:tc>
      </w:tr>
      <w:tr w:rsidR="00606C08" w14:paraId="375F1B10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FD826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1852641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41AA5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proofErr w:type="gramStart"/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章逸飞</w:t>
            </w:r>
            <w:proofErr w:type="gramEnd"/>
          </w:p>
        </w:tc>
      </w:tr>
      <w:tr w:rsidR="00606C08" w14:paraId="740D9217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DF699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1853562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A37DB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梁正扬</w:t>
            </w:r>
          </w:p>
        </w:tc>
      </w:tr>
      <w:tr w:rsidR="00606C08" w14:paraId="34BD2484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A6BC6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1854036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568AA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吴</w:t>
            </w: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 xml:space="preserve"> </w:t>
            </w:r>
            <w:r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  <w:t xml:space="preserve"> </w:t>
            </w: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越</w:t>
            </w:r>
          </w:p>
        </w:tc>
      </w:tr>
      <w:tr w:rsidR="00606C08" w14:paraId="6B8F697F" w14:textId="77777777">
        <w:trPr>
          <w:trHeight w:hRule="exact" w:val="56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E9F03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1854039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725BC" w14:textId="77777777" w:rsidR="00606C08" w:rsidRDefault="00AF347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</w:pP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胡</w:t>
            </w: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 xml:space="preserve"> </w:t>
            </w:r>
            <w:r>
              <w:rPr>
                <w:rFonts w:ascii="宋体" w:eastAsia="黑体" w:hAnsi="Times New Roman"/>
                <w:b/>
                <w:kern w:val="0"/>
                <w:sz w:val="28"/>
                <w:szCs w:val="24"/>
              </w:rPr>
              <w:t xml:space="preserve"> </w:t>
            </w:r>
            <w:r>
              <w:rPr>
                <w:rFonts w:ascii="宋体" w:eastAsia="黑体" w:hAnsi="Times New Roman" w:hint="eastAsia"/>
                <w:b/>
                <w:kern w:val="0"/>
                <w:sz w:val="28"/>
                <w:szCs w:val="24"/>
              </w:rPr>
              <w:t>冲</w:t>
            </w:r>
          </w:p>
        </w:tc>
      </w:tr>
    </w:tbl>
    <w:p w14:paraId="77CF22EC" w14:textId="77777777" w:rsidR="00606C08" w:rsidRDefault="00606C0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宋体"/>
          <w:kern w:val="0"/>
          <w:szCs w:val="21"/>
        </w:rPr>
      </w:pPr>
    </w:p>
    <w:p w14:paraId="607BA641" w14:textId="77777777" w:rsidR="00606C08" w:rsidRDefault="00606C08">
      <w:pPr>
        <w:autoSpaceDE w:val="0"/>
        <w:autoSpaceDN w:val="0"/>
        <w:adjustRightInd w:val="0"/>
        <w:spacing w:line="360" w:lineRule="auto"/>
        <w:jc w:val="center"/>
        <w:rPr>
          <w:rFonts w:ascii="宋体" w:eastAsia="黑体" w:hAnsi="Times New Roman"/>
          <w:b/>
          <w:kern w:val="0"/>
          <w:sz w:val="36"/>
          <w:szCs w:val="24"/>
        </w:rPr>
      </w:pPr>
    </w:p>
    <w:p w14:paraId="02A5E276" w14:textId="79B4C5DA" w:rsidR="00606C08" w:rsidRDefault="00A7545B">
      <w:pPr>
        <w:autoSpaceDE w:val="0"/>
        <w:autoSpaceDN w:val="0"/>
        <w:adjustRightInd w:val="0"/>
        <w:spacing w:before="124" w:line="120" w:lineRule="auto"/>
        <w:ind w:right="99" w:firstLineChars="1600" w:firstLine="3840"/>
        <w:jc w:val="left"/>
        <w:rPr>
          <w:rFonts w:ascii="Palatino Linotype" w:eastAsia="宋体" w:hAnsi="Times New Roman"/>
          <w:color w:val="000000"/>
          <w:kern w:val="0"/>
          <w:sz w:val="24"/>
          <w:szCs w:val="24"/>
        </w:rPr>
      </w:pPr>
      <w:bookmarkStart w:id="0" w:name="Cover"/>
      <w:bookmarkEnd w:id="0"/>
      <w:proofErr w:type="gramStart"/>
      <w:r>
        <w:rPr>
          <w:rFonts w:ascii="Palatino Linotype" w:eastAsia="宋体" w:hAnsi="Times New Roman"/>
          <w:color w:val="000000"/>
          <w:kern w:val="0"/>
          <w:sz w:val="24"/>
          <w:szCs w:val="24"/>
        </w:rPr>
        <w:t>September</w:t>
      </w:r>
      <w:r w:rsidR="00AF3475">
        <w:rPr>
          <w:rFonts w:ascii="Palatino Linotype" w:eastAsia="宋体" w:hAnsi="Times New Roman"/>
          <w:color w:val="000000"/>
          <w:kern w:val="0"/>
          <w:sz w:val="24"/>
          <w:szCs w:val="24"/>
        </w:rPr>
        <w:t xml:space="preserve"> ,</w:t>
      </w:r>
      <w:proofErr w:type="gramEnd"/>
      <w:r w:rsidR="00AF3475">
        <w:rPr>
          <w:rFonts w:ascii="Palatino Linotype" w:eastAsia="宋体" w:hAnsi="Times New Roman"/>
          <w:color w:val="000000"/>
          <w:kern w:val="0"/>
          <w:sz w:val="24"/>
          <w:szCs w:val="24"/>
        </w:rPr>
        <w:t xml:space="preserve"> 2020 </w:t>
      </w:r>
    </w:p>
    <w:p w14:paraId="30ED69FD" w14:textId="558C85FE" w:rsidR="00606C08" w:rsidRDefault="00A7545B">
      <w:pPr>
        <w:autoSpaceDE w:val="0"/>
        <w:autoSpaceDN w:val="0"/>
        <w:adjustRightInd w:val="0"/>
        <w:spacing w:before="60" w:line="120" w:lineRule="auto"/>
        <w:ind w:left="564" w:right="990"/>
        <w:jc w:val="center"/>
        <w:rPr>
          <w:rFonts w:ascii="Palatino Linotype" w:eastAsia="宋体" w:hAnsi="Times New Roman"/>
          <w:kern w:val="0"/>
          <w:sz w:val="24"/>
          <w:szCs w:val="24"/>
        </w:rPr>
      </w:pPr>
      <w:r>
        <w:rPr>
          <w:rFonts w:ascii="Palatino Linotype" w:eastAsia="宋体" w:hAnsi="Times New Roman"/>
          <w:color w:val="0070AB"/>
          <w:kern w:val="0"/>
          <w:sz w:val="24"/>
          <w:szCs w:val="24"/>
        </w:rPr>
        <w:t xml:space="preserve">     </w:t>
      </w:r>
      <w:r w:rsidR="00AF3475">
        <w:rPr>
          <w:rFonts w:ascii="Palatino Linotype" w:eastAsia="宋体" w:hAnsi="Times New Roman"/>
          <w:color w:val="0070AB"/>
          <w:kern w:val="0"/>
          <w:sz w:val="24"/>
          <w:szCs w:val="24"/>
        </w:rPr>
        <w:t>Tongji University</w:t>
      </w:r>
    </w:p>
    <w:p w14:paraId="1F07CD55" w14:textId="02D58CF0" w:rsidR="00606C08" w:rsidRDefault="00A7545B">
      <w:pPr>
        <w:autoSpaceDE w:val="0"/>
        <w:autoSpaceDN w:val="0"/>
        <w:adjustRightInd w:val="0"/>
        <w:spacing w:before="15" w:line="120" w:lineRule="auto"/>
        <w:ind w:left="564" w:right="982"/>
        <w:jc w:val="center"/>
        <w:rPr>
          <w:rFonts w:ascii="Palatino Linotype" w:eastAsia="宋体" w:hAnsi="Times New Roman"/>
          <w:kern w:val="0"/>
          <w:sz w:val="24"/>
          <w:szCs w:val="24"/>
        </w:rPr>
      </w:pPr>
      <w:r>
        <w:rPr>
          <w:rFonts w:ascii="Palatino Linotype" w:eastAsia="宋体" w:hAnsi="Times New Roman"/>
          <w:smallCaps/>
          <w:color w:val="0070AB"/>
          <w:w w:val="102"/>
          <w:kern w:val="0"/>
          <w:sz w:val="24"/>
          <w:szCs w:val="24"/>
        </w:rPr>
        <w:t xml:space="preserve">        </w:t>
      </w:r>
      <w:proofErr w:type="gramStart"/>
      <w:r w:rsidR="00AF3475">
        <w:rPr>
          <w:rFonts w:ascii="Palatino Linotype" w:eastAsia="宋体" w:hAnsi="Times New Roman"/>
          <w:smallCaps/>
          <w:color w:val="0070AB"/>
          <w:w w:val="102"/>
          <w:kern w:val="0"/>
          <w:sz w:val="24"/>
          <w:szCs w:val="24"/>
        </w:rPr>
        <w:t>School</w:t>
      </w:r>
      <w:r w:rsidR="00AF3475">
        <w:rPr>
          <w:rFonts w:ascii="Palatino Linotype" w:eastAsia="宋体" w:hAnsi="Times New Roman"/>
          <w:color w:val="0070AB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color w:val="0070AB"/>
          <w:spacing w:val="-30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color w:val="0070AB"/>
          <w:spacing w:val="-1"/>
          <w:w w:val="132"/>
          <w:kern w:val="0"/>
          <w:sz w:val="24"/>
          <w:szCs w:val="24"/>
        </w:rPr>
        <w:t>o</w:t>
      </w:r>
      <w:r w:rsidR="00AF3475">
        <w:rPr>
          <w:rFonts w:ascii="Palatino Linotype" w:eastAsia="宋体" w:hAnsi="Times New Roman"/>
          <w:color w:val="0070AB"/>
          <w:w w:val="132"/>
          <w:kern w:val="0"/>
          <w:sz w:val="24"/>
          <w:szCs w:val="24"/>
        </w:rPr>
        <w:t>f</w:t>
      </w:r>
      <w:proofErr w:type="gramEnd"/>
      <w:r w:rsidR="00AF3475">
        <w:rPr>
          <w:rFonts w:ascii="Palatino Linotype" w:eastAsia="宋体" w:hAnsi="Times New Roman"/>
          <w:color w:val="0070AB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color w:val="0070AB"/>
          <w:spacing w:val="-30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smallCaps/>
          <w:color w:val="0070AB"/>
          <w:w w:val="113"/>
          <w:kern w:val="0"/>
          <w:sz w:val="24"/>
          <w:szCs w:val="24"/>
        </w:rPr>
        <w:t>Soft</w:t>
      </w:r>
      <w:r w:rsidR="00AF3475">
        <w:rPr>
          <w:rFonts w:ascii="Palatino Linotype" w:eastAsia="宋体" w:hAnsi="Times New Roman"/>
          <w:smallCaps/>
          <w:color w:val="0070AB"/>
          <w:spacing w:val="-22"/>
          <w:w w:val="104"/>
          <w:kern w:val="0"/>
          <w:sz w:val="24"/>
          <w:szCs w:val="24"/>
        </w:rPr>
        <w:t>w</w:t>
      </w:r>
      <w:r w:rsidR="00AF3475">
        <w:rPr>
          <w:rFonts w:ascii="Palatino Linotype" w:eastAsia="宋体" w:hAnsi="Times New Roman"/>
          <w:smallCaps/>
          <w:color w:val="0070AB"/>
          <w:w w:val="107"/>
          <w:kern w:val="0"/>
          <w:sz w:val="24"/>
          <w:szCs w:val="24"/>
        </w:rPr>
        <w:t>are</w:t>
      </w:r>
      <w:r w:rsidR="00AF3475">
        <w:rPr>
          <w:rFonts w:ascii="Palatino Linotype" w:eastAsia="宋体" w:hAnsi="Times New Roman"/>
          <w:color w:val="0070AB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color w:val="0070AB"/>
          <w:spacing w:val="-30"/>
          <w:kern w:val="0"/>
          <w:sz w:val="24"/>
          <w:szCs w:val="24"/>
        </w:rPr>
        <w:t xml:space="preserve"> </w:t>
      </w:r>
      <w:r w:rsidR="00AF3475">
        <w:rPr>
          <w:rFonts w:ascii="Palatino Linotype" w:eastAsia="宋体" w:hAnsi="Times New Roman"/>
          <w:smallCaps/>
          <w:color w:val="0070AB"/>
          <w:spacing w:val="-1"/>
          <w:w w:val="104"/>
          <w:kern w:val="0"/>
          <w:sz w:val="24"/>
          <w:szCs w:val="24"/>
        </w:rPr>
        <w:t>Engineering</w:t>
      </w:r>
    </w:p>
    <w:p w14:paraId="095CE5C3" w14:textId="77777777" w:rsidR="00606C08" w:rsidRDefault="00606C0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宋体"/>
          <w:kern w:val="0"/>
          <w:szCs w:val="21"/>
        </w:rPr>
      </w:pPr>
    </w:p>
    <w:sdt>
      <w:sdtPr>
        <w:rPr>
          <w:rFonts w:ascii="等线" w:eastAsia="等线" w:hAnsi="等线" w:cs="Times New Roman"/>
          <w:color w:val="auto"/>
          <w:kern w:val="2"/>
          <w:sz w:val="21"/>
          <w:szCs w:val="22"/>
          <w:lang w:val="zh-CN"/>
        </w:rPr>
        <w:id w:val="-158136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71FF0" w14:textId="77777777" w:rsidR="00606C08" w:rsidRPr="0015077B" w:rsidRDefault="00AF3475" w:rsidP="0015077B">
          <w:pPr>
            <w:pStyle w:val="TOC10"/>
            <w:jc w:val="center"/>
            <w:rPr>
              <w:rFonts w:ascii="黑体" w:eastAsia="黑体" w:hAnsi="黑体"/>
              <w:b/>
              <w:bCs/>
            </w:rPr>
          </w:pPr>
          <w:r w:rsidRPr="0015077B">
            <w:rPr>
              <w:rFonts w:ascii="黑体" w:eastAsia="黑体" w:hAnsi="黑体"/>
              <w:b/>
              <w:bCs/>
              <w:lang w:val="zh-CN"/>
            </w:rPr>
            <w:t>目录</w:t>
          </w:r>
        </w:p>
        <w:p w14:paraId="3253172D" w14:textId="04F7877E" w:rsidR="00063B53" w:rsidRDefault="00AF347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3228" w:history="1">
            <w:r w:rsidR="00063B53" w:rsidRPr="0097554E">
              <w:rPr>
                <w:rStyle w:val="af5"/>
                <w:rFonts w:ascii="Arial" w:eastAsia="黑体" w:hAnsi="Arial"/>
                <w:noProof/>
              </w:rPr>
              <w:t>1.</w:t>
            </w:r>
            <w:r w:rsidR="00063B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考勤分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_Toc51433228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3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38ACF8F5" w14:textId="136C28CC" w:rsidR="00063B53" w:rsidRDefault="00645CBD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433229" w:history="1">
            <w:r w:rsidR="00063B53" w:rsidRPr="0097554E">
              <w:rPr>
                <w:rStyle w:val="af5"/>
                <w:noProof/>
              </w:rPr>
              <w:t>1.1</w:t>
            </w:r>
            <w:r w:rsidR="0006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组员考勤分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_Toc51433229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3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5ED7A026" w14:textId="57DA61AC" w:rsidR="00063B53" w:rsidRDefault="00645CBD">
          <w:pPr>
            <w:pStyle w:val="TOC2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1433230" w:history="1">
            <w:r w:rsidR="00063B53" w:rsidRPr="0097554E">
              <w:rPr>
                <w:rStyle w:val="af5"/>
                <w:noProof/>
              </w:rPr>
              <w:t>1.2</w:t>
            </w:r>
            <w:r w:rsidR="00063B5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考勤依据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_Toc51433230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3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1127C725" w14:textId="4775E501" w:rsidR="00063B53" w:rsidRDefault="00645CBD">
          <w:pPr>
            <w:pStyle w:val="TOC3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433231" w:history="1">
            <w:r w:rsidR="00063B53" w:rsidRPr="0097554E">
              <w:rPr>
                <w:rStyle w:val="af5"/>
                <w:noProof/>
              </w:rPr>
              <w:t>1.2.1</w:t>
            </w:r>
            <w:r w:rsidR="00063B5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周会参会记录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_Toc51433231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3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3E0F9B27" w14:textId="5E555F37" w:rsidR="00063B53" w:rsidRDefault="00645CBD">
          <w:pPr>
            <w:pStyle w:val="TOC3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433232" w:history="1">
            <w:r w:rsidR="00063B53" w:rsidRPr="0097554E">
              <w:rPr>
                <w:rStyle w:val="af5"/>
                <w:noProof/>
              </w:rPr>
              <w:t>1.2.2</w:t>
            </w:r>
            <w:r w:rsidR="00063B5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Github</w:t>
            </w:r>
            <w:r w:rsidR="00063B53" w:rsidRPr="0097554E">
              <w:rPr>
                <w:rStyle w:val="af5"/>
                <w:noProof/>
              </w:rPr>
              <w:t>考勤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_Toc51433232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5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77BFF04B" w14:textId="0EAEE1D7" w:rsidR="00063B53" w:rsidRDefault="00645CBD">
          <w:pPr>
            <w:pStyle w:val="TOC3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433233" w:history="1">
            <w:r w:rsidR="00063B53" w:rsidRPr="0097554E">
              <w:rPr>
                <w:rStyle w:val="af5"/>
                <w:noProof/>
              </w:rPr>
              <w:t>1.2.3</w:t>
            </w:r>
            <w:r w:rsidR="00063B5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设计组考勤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_Toc51433233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5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1972783E" w14:textId="296B9AAA" w:rsidR="00063B53" w:rsidRDefault="00645CBD">
          <w:pPr>
            <w:pStyle w:val="TOC3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433234" w:history="1">
            <w:r w:rsidR="00063B53" w:rsidRPr="0097554E">
              <w:rPr>
                <w:rStyle w:val="af5"/>
                <w:noProof/>
              </w:rPr>
              <w:t>1.2.4</w:t>
            </w:r>
            <w:r w:rsidR="00063B5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前端组考勤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_Toc51433234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7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577B93E6" w14:textId="7F544C84" w:rsidR="00063B53" w:rsidRDefault="00645CBD">
          <w:pPr>
            <w:pStyle w:val="TOC3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51433235" w:history="1">
            <w:r w:rsidR="00063B53" w:rsidRPr="0097554E">
              <w:rPr>
                <w:rStyle w:val="af5"/>
                <w:noProof/>
              </w:rPr>
              <w:t>1.2.5</w:t>
            </w:r>
            <w:r w:rsidR="00063B5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063B53" w:rsidRPr="0097554E">
              <w:rPr>
                <w:rStyle w:val="af5"/>
                <w:noProof/>
              </w:rPr>
              <w:t>后端组考勤</w:t>
            </w:r>
            <w:r w:rsidR="00063B53">
              <w:rPr>
                <w:noProof/>
                <w:webHidden/>
              </w:rPr>
              <w:tab/>
            </w:r>
            <w:r w:rsidR="00063B53">
              <w:rPr>
                <w:noProof/>
                <w:webHidden/>
              </w:rPr>
              <w:fldChar w:fldCharType="begin"/>
            </w:r>
            <w:r w:rsidR="00063B53">
              <w:rPr>
                <w:noProof/>
                <w:webHidden/>
              </w:rPr>
              <w:instrText xml:space="preserve"> PAGEREF _Toc51433235 \h </w:instrText>
            </w:r>
            <w:r w:rsidR="00063B53">
              <w:rPr>
                <w:noProof/>
                <w:webHidden/>
              </w:rPr>
            </w:r>
            <w:r w:rsidR="00063B53">
              <w:rPr>
                <w:noProof/>
                <w:webHidden/>
              </w:rPr>
              <w:fldChar w:fldCharType="separate"/>
            </w:r>
            <w:r w:rsidR="0077198D">
              <w:rPr>
                <w:noProof/>
                <w:webHidden/>
              </w:rPr>
              <w:t>7</w:t>
            </w:r>
            <w:r w:rsidR="00063B53">
              <w:rPr>
                <w:noProof/>
                <w:webHidden/>
              </w:rPr>
              <w:fldChar w:fldCharType="end"/>
            </w:r>
          </w:hyperlink>
        </w:p>
        <w:p w14:paraId="5A5BEF2A" w14:textId="3AE5D34B" w:rsidR="00606C08" w:rsidRDefault="00AF3475">
          <w:r>
            <w:rPr>
              <w:bCs/>
              <w:lang w:val="zh-CN"/>
            </w:rPr>
            <w:fldChar w:fldCharType="end"/>
          </w:r>
        </w:p>
      </w:sdtContent>
    </w:sdt>
    <w:p w14:paraId="13F31326" w14:textId="77777777" w:rsidR="00606C08" w:rsidRDefault="00606C08">
      <w:pPr>
        <w:pStyle w:val="af7"/>
        <w:ind w:firstLine="420"/>
      </w:pPr>
    </w:p>
    <w:p w14:paraId="6F325A11" w14:textId="77777777" w:rsidR="00606C08" w:rsidRDefault="00606C08"/>
    <w:p w14:paraId="79B62007" w14:textId="77777777" w:rsidR="00606C08" w:rsidRDefault="00606C08"/>
    <w:p w14:paraId="5AF7B570" w14:textId="77777777" w:rsidR="00606C08" w:rsidRDefault="00606C08"/>
    <w:p w14:paraId="6BF85E21" w14:textId="77777777" w:rsidR="00606C08" w:rsidRDefault="00606C08">
      <w:pPr>
        <w:rPr>
          <w:rFonts w:ascii="Times New Roman" w:cs="宋体"/>
          <w:szCs w:val="21"/>
        </w:rPr>
      </w:pPr>
    </w:p>
    <w:p w14:paraId="32400D07" w14:textId="77777777" w:rsidR="00606C08" w:rsidRDefault="00AF3475">
      <w:pPr>
        <w:tabs>
          <w:tab w:val="left" w:pos="1103"/>
        </w:tabs>
        <w:rPr>
          <w:rFonts w:ascii="Times New Roman" w:cs="宋体"/>
          <w:szCs w:val="21"/>
        </w:rPr>
      </w:pPr>
      <w:r>
        <w:rPr>
          <w:rFonts w:ascii="Times New Roman" w:cs="宋体"/>
          <w:szCs w:val="21"/>
        </w:rPr>
        <w:tab/>
      </w:r>
    </w:p>
    <w:p w14:paraId="5E4094E4" w14:textId="77777777" w:rsidR="00606C08" w:rsidRDefault="00AF3475">
      <w:pPr>
        <w:widowControl/>
        <w:jc w:val="left"/>
        <w:rPr>
          <w:rFonts w:ascii="Times New Roman" w:cs="宋体"/>
          <w:szCs w:val="21"/>
        </w:rPr>
      </w:pPr>
      <w:r>
        <w:rPr>
          <w:rFonts w:ascii="Times New Roman" w:cs="宋体"/>
          <w:szCs w:val="21"/>
        </w:rPr>
        <w:br w:type="page"/>
      </w:r>
    </w:p>
    <w:p w14:paraId="786FF37A" w14:textId="1B4A7F96" w:rsidR="00C02B2E" w:rsidRDefault="00C02B2E">
      <w:pPr>
        <w:pStyle w:val="1"/>
        <w:rPr>
          <w:rStyle w:val="md-plain"/>
        </w:rPr>
      </w:pPr>
      <w:bookmarkStart w:id="1" w:name="_Toc51433228"/>
      <w:bookmarkStart w:id="2" w:name="_Toc153176986"/>
      <w:bookmarkStart w:id="3" w:name="_Toc153186083"/>
      <w:bookmarkStart w:id="4" w:name="_Toc155321571"/>
      <w:bookmarkStart w:id="5" w:name="_Toc394245783"/>
      <w:r>
        <w:rPr>
          <w:rStyle w:val="md-plain"/>
          <w:rFonts w:hint="eastAsia"/>
        </w:rPr>
        <w:lastRenderedPageBreak/>
        <w:t>考勤分</w:t>
      </w:r>
      <w:bookmarkEnd w:id="1"/>
    </w:p>
    <w:p w14:paraId="79DC84E1" w14:textId="0CF2B802" w:rsidR="00C02B2E" w:rsidRDefault="00C02B2E" w:rsidP="00C02B2E">
      <w:pPr>
        <w:pStyle w:val="2"/>
        <w:numPr>
          <w:ilvl w:val="1"/>
          <w:numId w:val="7"/>
        </w:numPr>
      </w:pPr>
      <w:bookmarkStart w:id="6" w:name="_Toc51433229"/>
      <w:r>
        <w:rPr>
          <w:rFonts w:hint="eastAsia"/>
        </w:rPr>
        <w:t>组员考勤分</w:t>
      </w:r>
      <w:bookmarkEnd w:id="6"/>
    </w:p>
    <w:p w14:paraId="477C771F" w14:textId="778B9254" w:rsidR="00C02B2E" w:rsidRPr="00C02B2E" w:rsidRDefault="000F7D6C" w:rsidP="000F7D6C">
      <w:pPr>
        <w:jc w:val="center"/>
      </w:pPr>
      <w:r w:rsidRPr="000F7D6C">
        <w:rPr>
          <w:rFonts w:hint="eastAsia"/>
          <w:noProof/>
        </w:rPr>
        <w:drawing>
          <wp:inline distT="0" distB="0" distL="0" distR="0" wp14:anchorId="55233112" wp14:editId="2A891CE3">
            <wp:extent cx="2683907" cy="24260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87" cy="24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ABCB" w14:textId="77777777" w:rsidR="00C02B2E" w:rsidRDefault="00C02B2E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</w:p>
    <w:p w14:paraId="61E54E8E" w14:textId="4E388563" w:rsidR="00C02B2E" w:rsidRDefault="000F7D6C" w:rsidP="000F7D6C">
      <w:pPr>
        <w:pStyle w:val="2"/>
        <w:numPr>
          <w:ilvl w:val="1"/>
          <w:numId w:val="7"/>
        </w:numPr>
      </w:pPr>
      <w:bookmarkStart w:id="7" w:name="_Toc51433230"/>
      <w:r>
        <w:rPr>
          <w:rFonts w:hint="eastAsia"/>
        </w:rPr>
        <w:t>考勤依据</w:t>
      </w:r>
      <w:bookmarkEnd w:id="7"/>
    </w:p>
    <w:p w14:paraId="342017A9" w14:textId="6A424D7C" w:rsidR="000F7D6C" w:rsidRPr="000F7D6C" w:rsidRDefault="000F7D6C" w:rsidP="000F7D6C">
      <w:pPr>
        <w:pStyle w:val="afb"/>
        <w:ind w:left="533" w:firstLineChars="0" w:firstLine="0"/>
      </w:pPr>
      <w:r w:rsidRPr="000F7D6C">
        <w:rPr>
          <w:rFonts w:hint="eastAsia"/>
        </w:rPr>
        <w:t>疫情及暑假期间，小组会议采用线上会议形式，</w:t>
      </w:r>
      <w:proofErr w:type="gramStart"/>
      <w:r w:rsidRPr="000F7D6C">
        <w:rPr>
          <w:rFonts w:hint="eastAsia"/>
        </w:rPr>
        <w:t>依托腾讯会议</w:t>
      </w:r>
      <w:proofErr w:type="gramEnd"/>
      <w:r w:rsidRPr="000F7D6C">
        <w:rPr>
          <w:rFonts w:hint="eastAsia"/>
        </w:rPr>
        <w:t>平台开展会议。因暑假还有其他的课程及小学期项目，项目组成员一致同意从</w:t>
      </w:r>
      <w:r w:rsidRPr="000F7D6C">
        <w:t>8月3日起开始集中开发工作。从8月3日起，每周一为大组会议，前端组、后端组、设计组分别展示上一周的工作结果、说明当前遇到的问题和需要其他成员协作的内容，同时展示下一周的工作计划。周内各小组分头组织开会讨论。</w:t>
      </w:r>
    </w:p>
    <w:p w14:paraId="501FFE8E" w14:textId="4036D201" w:rsidR="000F7D6C" w:rsidRPr="000F7D6C" w:rsidRDefault="000F7D6C" w:rsidP="000F7D6C">
      <w:pPr>
        <w:pStyle w:val="3"/>
        <w:numPr>
          <w:ilvl w:val="2"/>
          <w:numId w:val="7"/>
        </w:numPr>
      </w:pPr>
      <w:bookmarkStart w:id="8" w:name="_Toc51433231"/>
      <w:bookmarkEnd w:id="2"/>
      <w:bookmarkEnd w:id="3"/>
      <w:bookmarkEnd w:id="4"/>
      <w:bookmarkEnd w:id="5"/>
      <w:r>
        <w:rPr>
          <w:rFonts w:hint="eastAsia"/>
        </w:rPr>
        <w:t>周会参会记录</w:t>
      </w:r>
      <w:bookmarkEnd w:id="8"/>
    </w:p>
    <w:p w14:paraId="501FC54D" w14:textId="1F8894BB" w:rsidR="000F7D6C" w:rsidRDefault="00EE4940" w:rsidP="000F7D6C">
      <w:r>
        <w:rPr>
          <w:rFonts w:hint="eastAsia"/>
          <w:noProof/>
        </w:rPr>
        <w:drawing>
          <wp:inline distT="0" distB="0" distL="0" distR="0" wp14:anchorId="34361F7C" wp14:editId="584588EF">
            <wp:extent cx="3093661" cy="21565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11" cy="21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917D" w14:textId="51B71611" w:rsidR="00EE4940" w:rsidRDefault="00EE4940" w:rsidP="000F7D6C">
      <w:r>
        <w:rPr>
          <w:noProof/>
        </w:rPr>
        <w:lastRenderedPageBreak/>
        <w:drawing>
          <wp:inline distT="0" distB="0" distL="0" distR="0" wp14:anchorId="6F4F674F" wp14:editId="54D79286">
            <wp:extent cx="3137798" cy="2093078"/>
            <wp:effectExtent l="0" t="0" r="571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10" cy="21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75C5" w14:textId="2C4A3E41" w:rsidR="00EE4940" w:rsidRDefault="00EE4940" w:rsidP="000F7D6C"/>
    <w:p w14:paraId="37430780" w14:textId="3F710DF3" w:rsidR="00EE4940" w:rsidRDefault="00EE4940" w:rsidP="000F7D6C">
      <w:r>
        <w:rPr>
          <w:noProof/>
        </w:rPr>
        <w:drawing>
          <wp:inline distT="0" distB="0" distL="0" distR="0" wp14:anchorId="71628748" wp14:editId="15206732">
            <wp:extent cx="3261268" cy="214593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80" cy="21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F386" w14:textId="2C0B2ABE" w:rsidR="00EE4940" w:rsidRDefault="00EE4940" w:rsidP="000F7D6C"/>
    <w:p w14:paraId="43737E29" w14:textId="6A38B3B5" w:rsidR="00EE4940" w:rsidRDefault="00EE4940" w:rsidP="000F7D6C">
      <w:r>
        <w:rPr>
          <w:noProof/>
        </w:rPr>
        <w:drawing>
          <wp:inline distT="0" distB="0" distL="0" distR="0" wp14:anchorId="1C56D965" wp14:editId="213942E4">
            <wp:extent cx="3242039" cy="21565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22" cy="216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1E0B" w14:textId="713F92CE" w:rsidR="00EE4940" w:rsidRDefault="00EE4940" w:rsidP="000F7D6C"/>
    <w:p w14:paraId="2EEFD7F5" w14:textId="1BED452A" w:rsidR="00EE4940" w:rsidRDefault="00EE4940" w:rsidP="000F7D6C">
      <w:r>
        <w:rPr>
          <w:noProof/>
        </w:rPr>
        <w:lastRenderedPageBreak/>
        <w:drawing>
          <wp:inline distT="0" distB="0" distL="0" distR="0" wp14:anchorId="2B4115EF" wp14:editId="670DEF96">
            <wp:extent cx="3301237" cy="21987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71" cy="22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0EFB" w14:textId="71E0617D" w:rsidR="00EE4940" w:rsidRDefault="00EE4940" w:rsidP="000F7D6C"/>
    <w:p w14:paraId="4808F8FD" w14:textId="6B6293D2" w:rsidR="00EE4940" w:rsidRDefault="00EE4940" w:rsidP="000F7D6C">
      <w:r>
        <w:rPr>
          <w:noProof/>
        </w:rPr>
        <w:drawing>
          <wp:inline distT="0" distB="0" distL="0" distR="0" wp14:anchorId="46F2A6B8" wp14:editId="7B80E6C2">
            <wp:extent cx="3331685" cy="2219931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07" cy="22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E2F0" w14:textId="5887F092" w:rsidR="00655E60" w:rsidRDefault="00655E60" w:rsidP="000F7D6C"/>
    <w:p w14:paraId="0EA3DC48" w14:textId="0AF9C854" w:rsidR="00655E60" w:rsidRDefault="00655E60" w:rsidP="00655E60">
      <w:pPr>
        <w:pStyle w:val="3"/>
        <w:numPr>
          <w:ilvl w:val="2"/>
          <w:numId w:val="7"/>
        </w:numPr>
      </w:pPr>
      <w:bookmarkStart w:id="9" w:name="_Toc51433232"/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考勤</w:t>
      </w:r>
      <w:bookmarkEnd w:id="9"/>
    </w:p>
    <w:p w14:paraId="2B86F644" w14:textId="1CC05FAD" w:rsidR="00655E60" w:rsidRDefault="00655E60" w:rsidP="00655E60">
      <w:pPr>
        <w:pStyle w:val="afb"/>
        <w:numPr>
          <w:ilvl w:val="0"/>
          <w:numId w:val="9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整体项目仓库：</w:t>
      </w:r>
    </w:p>
    <w:p w14:paraId="1B232247" w14:textId="4540DEDA" w:rsidR="00655E60" w:rsidRDefault="00645CBD" w:rsidP="00655E60">
      <w:pPr>
        <w:pStyle w:val="afb"/>
        <w:ind w:left="420" w:firstLineChars="0" w:firstLine="0"/>
      </w:pPr>
      <w:hyperlink r:id="rId17" w:history="1">
        <w:r w:rsidR="00655E60" w:rsidRPr="00903EAE">
          <w:rPr>
            <w:rStyle w:val="af5"/>
          </w:rPr>
          <w:t>https://github.com/CindyCindy424/Temperature-Blog-System</w:t>
        </w:r>
      </w:hyperlink>
    </w:p>
    <w:p w14:paraId="1965A314" w14:textId="0387AD14" w:rsidR="00655E60" w:rsidRDefault="00655E60" w:rsidP="00655E60">
      <w:pPr>
        <w:pStyle w:val="afb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后端项目仓库：</w:t>
      </w:r>
    </w:p>
    <w:p w14:paraId="070793FD" w14:textId="1239BC27" w:rsidR="00655E60" w:rsidRDefault="00645CBD" w:rsidP="00655E60">
      <w:pPr>
        <w:pStyle w:val="afb"/>
        <w:ind w:left="420" w:firstLineChars="0" w:firstLine="0"/>
      </w:pPr>
      <w:hyperlink r:id="rId18" w:history="1">
        <w:r w:rsidR="00655E60" w:rsidRPr="00903EAE">
          <w:rPr>
            <w:rStyle w:val="af5"/>
          </w:rPr>
          <w:t>https://github.com/CindyCindy424/blog-Backend</w:t>
        </w:r>
      </w:hyperlink>
    </w:p>
    <w:p w14:paraId="3F0C9B9D" w14:textId="5ADFFB83" w:rsidR="00655E60" w:rsidRDefault="00655E60" w:rsidP="00655E60">
      <w:pPr>
        <w:pStyle w:val="afb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前端项目仓库：</w:t>
      </w:r>
    </w:p>
    <w:p w14:paraId="5DC0C015" w14:textId="65B753B0" w:rsidR="00655E60" w:rsidRDefault="00645CBD" w:rsidP="00655E60">
      <w:pPr>
        <w:pStyle w:val="afb"/>
        <w:ind w:left="420" w:firstLineChars="0" w:firstLine="0"/>
      </w:pPr>
      <w:hyperlink r:id="rId19" w:history="1">
        <w:r w:rsidR="00655E60" w:rsidRPr="00903EAE">
          <w:rPr>
            <w:rStyle w:val="af5"/>
          </w:rPr>
          <w:t>https://github.com/BiqiangWang/temperature-</w:t>
        </w:r>
      </w:hyperlink>
    </w:p>
    <w:p w14:paraId="45127FB9" w14:textId="3193EABE" w:rsidR="00655E60" w:rsidRDefault="00645CBD" w:rsidP="00655E60">
      <w:pPr>
        <w:pStyle w:val="afb"/>
        <w:ind w:left="420" w:firstLineChars="0" w:firstLine="0"/>
      </w:pPr>
      <w:hyperlink r:id="rId20" w:history="1">
        <w:r w:rsidR="00655E60" w:rsidRPr="00903EAE">
          <w:rPr>
            <w:rStyle w:val="af5"/>
          </w:rPr>
          <w:t>https://github.com/LHGRylynn/Album</w:t>
        </w:r>
      </w:hyperlink>
    </w:p>
    <w:p w14:paraId="12A15BE9" w14:textId="09671653" w:rsidR="00655E60" w:rsidRDefault="00645CBD" w:rsidP="00655E60">
      <w:pPr>
        <w:pStyle w:val="afb"/>
        <w:ind w:left="420" w:firstLineChars="0" w:firstLine="0"/>
      </w:pPr>
      <w:hyperlink r:id="rId21" w:history="1">
        <w:r w:rsidR="00655E60" w:rsidRPr="00903EAE">
          <w:rPr>
            <w:rStyle w:val="af5"/>
          </w:rPr>
          <w:t>https://github.com/zxcvbnm002400/Temperature-Blog-System</w:t>
        </w:r>
      </w:hyperlink>
    </w:p>
    <w:p w14:paraId="77CC62CE" w14:textId="77777777" w:rsidR="00655E60" w:rsidRPr="00655E60" w:rsidRDefault="00655E60" w:rsidP="00655E60">
      <w:pPr>
        <w:pStyle w:val="afb"/>
        <w:ind w:left="420" w:firstLineChars="0" w:firstLine="0"/>
      </w:pPr>
    </w:p>
    <w:p w14:paraId="463A7587" w14:textId="77777777" w:rsidR="00655E60" w:rsidRPr="00655E60" w:rsidRDefault="00655E60" w:rsidP="00655E60">
      <w:pPr>
        <w:pStyle w:val="afb"/>
        <w:ind w:left="420" w:firstLineChars="0" w:firstLine="0"/>
      </w:pPr>
    </w:p>
    <w:p w14:paraId="261AECAD" w14:textId="77777777" w:rsidR="00655E60" w:rsidRPr="00655E60" w:rsidRDefault="00655E60" w:rsidP="00655E60">
      <w:pPr>
        <w:pStyle w:val="afb"/>
        <w:ind w:left="420" w:firstLineChars="0" w:firstLine="0"/>
      </w:pPr>
    </w:p>
    <w:p w14:paraId="7224F3A4" w14:textId="77777777" w:rsidR="00655E60" w:rsidRDefault="00655E60" w:rsidP="000F7D6C"/>
    <w:p w14:paraId="726ED85B" w14:textId="2C77217F" w:rsidR="00EE4940" w:rsidRDefault="00EE4940" w:rsidP="000F7D6C"/>
    <w:p w14:paraId="55A6D287" w14:textId="117C7058" w:rsidR="00EE4940" w:rsidRDefault="00EE4940" w:rsidP="00EE4940">
      <w:pPr>
        <w:pStyle w:val="3"/>
        <w:numPr>
          <w:ilvl w:val="2"/>
          <w:numId w:val="7"/>
        </w:numPr>
      </w:pPr>
      <w:bookmarkStart w:id="10" w:name="_Toc51433233"/>
      <w:r>
        <w:rPr>
          <w:rFonts w:hint="eastAsia"/>
        </w:rPr>
        <w:t>设计组考勤</w:t>
      </w:r>
      <w:bookmarkEnd w:id="10"/>
    </w:p>
    <w:p w14:paraId="6DEE988A" w14:textId="27B17E7F" w:rsidR="00EE4940" w:rsidRPr="00EE4940" w:rsidRDefault="00EE4940" w:rsidP="00EE4940">
      <w:pPr>
        <w:rPr>
          <w:b/>
          <w:bCs/>
        </w:rPr>
      </w:pPr>
      <w:r w:rsidRPr="00EE4940">
        <w:rPr>
          <w:rFonts w:hint="eastAsia"/>
          <w:b/>
          <w:bCs/>
        </w:rPr>
        <w:t>设计组成员：</w:t>
      </w:r>
    </w:p>
    <w:p w14:paraId="318B6FD5" w14:textId="77777777" w:rsidR="00EE4940" w:rsidRPr="00EE4940" w:rsidRDefault="00EE4940" w:rsidP="00EE4940">
      <w:pPr>
        <w:rPr>
          <w:u w:val="single"/>
        </w:rPr>
      </w:pPr>
      <w:r w:rsidRPr="00EE4940">
        <w:rPr>
          <w:u w:val="single"/>
        </w:rPr>
        <w:lastRenderedPageBreak/>
        <w:t>1854036</w:t>
      </w:r>
      <w:r w:rsidRPr="00EE4940">
        <w:rPr>
          <w:u w:val="single"/>
        </w:rPr>
        <w:tab/>
        <w:t>吴  越</w:t>
      </w:r>
    </w:p>
    <w:p w14:paraId="5F4E91CC" w14:textId="1D8CF561" w:rsidR="00EE4940" w:rsidRDefault="00EE4940" w:rsidP="00EE4940">
      <w:pPr>
        <w:rPr>
          <w:u w:val="single"/>
        </w:rPr>
      </w:pPr>
      <w:r w:rsidRPr="00EE4940">
        <w:rPr>
          <w:u w:val="single"/>
        </w:rPr>
        <w:t>1854039</w:t>
      </w:r>
      <w:r w:rsidRPr="00EE4940">
        <w:rPr>
          <w:u w:val="single"/>
        </w:rPr>
        <w:tab/>
        <w:t>胡  冲</w:t>
      </w:r>
    </w:p>
    <w:p w14:paraId="43AE5218" w14:textId="77777777" w:rsidR="00EE4940" w:rsidRPr="00EE4940" w:rsidRDefault="00EE4940" w:rsidP="00EE4940">
      <w:pPr>
        <w:rPr>
          <w:u w:val="single"/>
        </w:rPr>
      </w:pPr>
    </w:p>
    <w:p w14:paraId="714CC4F9" w14:textId="180A129B" w:rsidR="00EE4940" w:rsidRDefault="00EE4940" w:rsidP="000F7D6C">
      <w:pPr>
        <w:rPr>
          <w:b/>
          <w:bCs/>
        </w:rPr>
      </w:pPr>
      <w:r w:rsidRPr="00EE4940">
        <w:rPr>
          <w:rFonts w:hint="eastAsia"/>
          <w:b/>
          <w:bCs/>
        </w:rPr>
        <w:t>设计组考勤依据：</w:t>
      </w:r>
    </w:p>
    <w:p w14:paraId="5578734A" w14:textId="3E2DC618" w:rsidR="00EE4940" w:rsidRDefault="00EE4940" w:rsidP="00EE4940">
      <w:pPr>
        <w:pStyle w:val="afb"/>
        <w:numPr>
          <w:ilvl w:val="0"/>
          <w:numId w:val="8"/>
        </w:numPr>
        <w:ind w:firstLineChars="0"/>
      </w:pPr>
      <w:proofErr w:type="spellStart"/>
      <w:r w:rsidRPr="00EE4940">
        <w:t>G</w:t>
      </w:r>
      <w:r w:rsidRPr="00EE4940">
        <w:rPr>
          <w:rFonts w:hint="eastAsia"/>
        </w:rPr>
        <w:t>ithub</w:t>
      </w:r>
      <w:proofErr w:type="spellEnd"/>
      <w:r w:rsidRPr="00EE4940">
        <w:rPr>
          <w:rFonts w:hint="eastAsia"/>
        </w:rPr>
        <w:t>仓库</w:t>
      </w:r>
      <w:r>
        <w:rPr>
          <w:rFonts w:hint="eastAsia"/>
        </w:rPr>
        <w:t>（设计素材、设计界面链接）</w:t>
      </w:r>
      <w:r w:rsidRPr="00EE4940">
        <w:rPr>
          <w:rFonts w:hint="eastAsia"/>
        </w:rPr>
        <w:t>：</w:t>
      </w:r>
    </w:p>
    <w:p w14:paraId="0FF69CF5" w14:textId="55AD9FAC" w:rsidR="00EE4940" w:rsidRDefault="00645CBD" w:rsidP="000F7D6C">
      <w:hyperlink r:id="rId22" w:history="1">
        <w:r w:rsidR="00A66597" w:rsidRPr="00903EAE">
          <w:rPr>
            <w:rStyle w:val="af5"/>
          </w:rPr>
          <w:t>https://github.com/CindyCindy424/Temperature-Blog-System/tree/master/%E8%AE%BE%E8%AE%A</w:t>
        </w:r>
      </w:hyperlink>
      <w:r w:rsidR="00EE4940" w:rsidRPr="00EE4940">
        <w:t>1</w:t>
      </w:r>
    </w:p>
    <w:p w14:paraId="05697716" w14:textId="77777777" w:rsidR="00EE4940" w:rsidRPr="00EE4940" w:rsidRDefault="00EE4940" w:rsidP="000F7D6C">
      <w:pPr>
        <w:rPr>
          <w:b/>
          <w:bCs/>
        </w:rPr>
      </w:pPr>
    </w:p>
    <w:p w14:paraId="0771E24B" w14:textId="17C4B8B5" w:rsidR="00EE4940" w:rsidRDefault="00EE4940" w:rsidP="00EE4940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Figma设计页面链接：</w:t>
      </w:r>
    </w:p>
    <w:p w14:paraId="0E9951A9" w14:textId="77777777" w:rsidR="00EE4940" w:rsidRDefault="00EE4940" w:rsidP="00EE4940">
      <w:r>
        <w:rPr>
          <w:rFonts w:hint="eastAsia"/>
        </w:rPr>
        <w:t>首页：</w:t>
      </w:r>
    </w:p>
    <w:p w14:paraId="2ADE7C6A" w14:textId="55BA2B66" w:rsidR="00EE4940" w:rsidRDefault="00645CBD" w:rsidP="00EE4940">
      <w:hyperlink r:id="rId23" w:history="1">
        <w:r w:rsidR="00A66597" w:rsidRPr="00903EAE">
          <w:rPr>
            <w:rStyle w:val="af5"/>
          </w:rPr>
          <w:t>https://www.figma.com/file/APr4QedGHJnuqvVMiFgM8v/%E9%A6%96%E9%A1%B5</w:t>
        </w:r>
      </w:hyperlink>
    </w:p>
    <w:p w14:paraId="2ACCF8A1" w14:textId="77777777" w:rsidR="00A66597" w:rsidRPr="00A66597" w:rsidRDefault="00A66597" w:rsidP="00EE4940"/>
    <w:p w14:paraId="3457B4F1" w14:textId="77777777" w:rsidR="00EE4940" w:rsidRDefault="00EE4940" w:rsidP="00EE4940">
      <w:r>
        <w:rPr>
          <w:rFonts w:hint="eastAsia"/>
        </w:rPr>
        <w:t>分区浏览：</w:t>
      </w:r>
    </w:p>
    <w:p w14:paraId="23C55180" w14:textId="68BBFFFD" w:rsidR="00EE4940" w:rsidRDefault="00645CBD" w:rsidP="00EE4940">
      <w:hyperlink r:id="rId24" w:history="1">
        <w:r w:rsidR="00A66597" w:rsidRPr="00903EAE">
          <w:rPr>
            <w:rStyle w:val="af5"/>
          </w:rPr>
          <w:t>https://www.figma.com/file/lr9S1j9mFZDvl9OljDk8Ck/%E5%88%86%E5%8C%BA%E6%B5%8F%E8%A7%88?node-id=0%3A1</w:t>
        </w:r>
      </w:hyperlink>
    </w:p>
    <w:p w14:paraId="45BFA9E4" w14:textId="77777777" w:rsidR="00A66597" w:rsidRPr="00A66597" w:rsidRDefault="00A66597" w:rsidP="00EE4940"/>
    <w:p w14:paraId="63D46E12" w14:textId="77777777" w:rsidR="00EE4940" w:rsidRDefault="00EE4940" w:rsidP="00EE4940">
      <w:r>
        <w:rPr>
          <w:rFonts w:hint="eastAsia"/>
        </w:rPr>
        <w:t>注册登录：</w:t>
      </w:r>
    </w:p>
    <w:p w14:paraId="678F88D2" w14:textId="3509B0C4" w:rsidR="00EE4940" w:rsidRDefault="00645CBD" w:rsidP="00EE4940">
      <w:hyperlink r:id="rId25" w:history="1">
        <w:r w:rsidR="00A66597" w:rsidRPr="00903EAE">
          <w:rPr>
            <w:rStyle w:val="af5"/>
          </w:rPr>
          <w:t>https://www.figma.com/file/uBOwLz72NUmIzE39UUU1ZM/%E6%B3%A8%E5%86%8C%E7%99%BB%E5%BD%95?node-id=0%3A1</w:t>
        </w:r>
      </w:hyperlink>
    </w:p>
    <w:p w14:paraId="3C89F066" w14:textId="77777777" w:rsidR="00A66597" w:rsidRPr="00A66597" w:rsidRDefault="00A66597" w:rsidP="00EE4940"/>
    <w:p w14:paraId="0880C9CB" w14:textId="77777777" w:rsidR="00EE4940" w:rsidRDefault="00EE4940" w:rsidP="00EE4940">
      <w:r>
        <w:rPr>
          <w:rFonts w:hint="eastAsia"/>
        </w:rPr>
        <w:t>查看博主：</w:t>
      </w:r>
    </w:p>
    <w:p w14:paraId="4FCA1AA1" w14:textId="619B4712" w:rsidR="00EE4940" w:rsidRDefault="00645CBD" w:rsidP="00EE4940">
      <w:hyperlink r:id="rId26" w:history="1">
        <w:r w:rsidR="00A66597" w:rsidRPr="00903EAE">
          <w:rPr>
            <w:rStyle w:val="af5"/>
          </w:rPr>
          <w:t>https://www.figma.com/file/W4WRj9Qx3hiIpUtcvJNgPf/%E6%9F%A5%E7%9C%8B%E5%8D%9A%E4%B8%BB</w:t>
        </w:r>
      </w:hyperlink>
    </w:p>
    <w:p w14:paraId="7621B5DB" w14:textId="77777777" w:rsidR="00A66597" w:rsidRPr="00A66597" w:rsidRDefault="00A66597" w:rsidP="00EE4940"/>
    <w:p w14:paraId="176C80EF" w14:textId="77777777" w:rsidR="00EE4940" w:rsidRDefault="00EE4940" w:rsidP="00EE4940">
      <w:r>
        <w:rPr>
          <w:rFonts w:hint="eastAsia"/>
        </w:rPr>
        <w:t>个人主页：</w:t>
      </w:r>
    </w:p>
    <w:p w14:paraId="389B20A0" w14:textId="14F972B0" w:rsidR="00EE4940" w:rsidRDefault="00645CBD" w:rsidP="00EE4940">
      <w:hyperlink r:id="rId27" w:history="1">
        <w:r w:rsidR="00A66597" w:rsidRPr="00903EAE">
          <w:rPr>
            <w:rStyle w:val="af5"/>
          </w:rPr>
          <w:t>https://www.figma.com/file/CGJZj2ygHLdgz7k40vPAx3/%E4%B8%AA%E4%BA%BA%E4%B8%BB%E9%A1%B5</w:t>
        </w:r>
      </w:hyperlink>
    </w:p>
    <w:p w14:paraId="13B184EA" w14:textId="77777777" w:rsidR="00A66597" w:rsidRPr="00A66597" w:rsidRDefault="00A66597" w:rsidP="00EE4940"/>
    <w:p w14:paraId="323F5EC3" w14:textId="77777777" w:rsidR="00EE4940" w:rsidRDefault="00EE4940" w:rsidP="00EE4940">
      <w:r>
        <w:rPr>
          <w:rFonts w:hint="eastAsia"/>
        </w:rPr>
        <w:t>个人空间管理：</w:t>
      </w:r>
    </w:p>
    <w:p w14:paraId="3D6B60E3" w14:textId="77777777" w:rsidR="00EE4940" w:rsidRDefault="00EE4940" w:rsidP="00EE4940">
      <w:r>
        <w:t>https://www.figma.com/file/JGZvE5HCd6e3t5hjtTTATE/%E8%B4%A6%E5%8F%B7%E4%BF%A1%E6%81%AF?nod</w:t>
      </w:r>
    </w:p>
    <w:p w14:paraId="569410BF" w14:textId="73CF2726" w:rsidR="00EE4940" w:rsidRDefault="00EE4940" w:rsidP="00EE4940">
      <w:r>
        <w:t>e-id=1%3A5</w:t>
      </w:r>
    </w:p>
    <w:p w14:paraId="6D1DDF67" w14:textId="77777777" w:rsidR="00A66597" w:rsidRDefault="00A66597" w:rsidP="00EE4940"/>
    <w:p w14:paraId="12B5E5C1" w14:textId="03DFD7ED" w:rsidR="00EE4940" w:rsidRDefault="00EE4940" w:rsidP="00EE4940">
      <w:r>
        <w:rPr>
          <w:rFonts w:hint="eastAsia"/>
        </w:rPr>
        <w:t>相册界面：</w:t>
      </w:r>
    </w:p>
    <w:p w14:paraId="673BCE0A" w14:textId="48B25035" w:rsidR="00EE4940" w:rsidRDefault="00645CBD" w:rsidP="00EE4940">
      <w:hyperlink r:id="rId28" w:history="1">
        <w:r w:rsidR="00EE4940" w:rsidRPr="00903EAE">
          <w:rPr>
            <w:rStyle w:val="af5"/>
          </w:rPr>
          <w:t>https://www.figma.com/file/Yc8JgL1nshJV82qHdhVqT1/%E7%9B%B8%E5%86%8C%E7%95%8C%E9%9D%A2</w:t>
        </w:r>
      </w:hyperlink>
    </w:p>
    <w:p w14:paraId="1EDF1822" w14:textId="77777777" w:rsidR="00EE4940" w:rsidRPr="00EE4940" w:rsidRDefault="00EE4940" w:rsidP="00EE4940"/>
    <w:p w14:paraId="7C5C46EC" w14:textId="77777777" w:rsidR="00EE4940" w:rsidRDefault="00EE4940" w:rsidP="00EE4940">
      <w:r>
        <w:rPr>
          <w:rFonts w:hint="eastAsia"/>
        </w:rPr>
        <w:t>相册内照片：</w:t>
      </w:r>
    </w:p>
    <w:p w14:paraId="199D96A5" w14:textId="579B2CC0" w:rsidR="00EE4940" w:rsidRDefault="00645CBD" w:rsidP="00EE4940">
      <w:hyperlink r:id="rId29" w:history="1">
        <w:r w:rsidR="00EE4940" w:rsidRPr="00903EAE">
          <w:rPr>
            <w:rStyle w:val="af5"/>
          </w:rPr>
          <w:t>https://www.figma.com/file/V1M3LUNoaxlW9AYe1zl4Ug/%E6%9F%A5%E7%9C%8B%E7%9B%B8%E5%86%8C%E</w:t>
        </w:r>
      </w:hyperlink>
    </w:p>
    <w:p w14:paraId="7B19BE26" w14:textId="2A6902CF" w:rsidR="00EE4940" w:rsidRDefault="00EE4940" w:rsidP="00EE4940">
      <w:r>
        <w:t>5%86%85%E5%9B%BE%E7%89%87</w:t>
      </w:r>
    </w:p>
    <w:p w14:paraId="25A09FBB" w14:textId="77777777" w:rsidR="00EE4940" w:rsidRDefault="00EE4940" w:rsidP="00EE4940">
      <w:r>
        <w:rPr>
          <w:rFonts w:hint="eastAsia"/>
        </w:rPr>
        <w:t>话题区：</w:t>
      </w:r>
    </w:p>
    <w:p w14:paraId="1E1CA061" w14:textId="564A3B4C" w:rsidR="00EE4940" w:rsidRDefault="00645CBD" w:rsidP="00EE4940">
      <w:hyperlink r:id="rId30" w:history="1">
        <w:r w:rsidR="00EE4940" w:rsidRPr="00903EAE">
          <w:rPr>
            <w:rStyle w:val="af5"/>
          </w:rPr>
          <w:t>https://www.figma.com/file/cVZ90ppNCQ54w0xuWtfgPT/%E8%AF%9D%E9%A2%98%E5%8C%BA</w:t>
        </w:r>
      </w:hyperlink>
    </w:p>
    <w:p w14:paraId="4EADD1D5" w14:textId="77777777" w:rsidR="00EE4940" w:rsidRPr="00EE4940" w:rsidRDefault="00EE4940" w:rsidP="00EE4940"/>
    <w:p w14:paraId="4B415BBD" w14:textId="77777777" w:rsidR="00EE4940" w:rsidRDefault="00EE4940" w:rsidP="00EE4940">
      <w:r>
        <w:rPr>
          <w:rFonts w:hint="eastAsia"/>
        </w:rPr>
        <w:t>查看话题：</w:t>
      </w:r>
    </w:p>
    <w:p w14:paraId="25694BD6" w14:textId="1CE6A040" w:rsidR="00EE4940" w:rsidRDefault="00645CBD" w:rsidP="00EE4940">
      <w:hyperlink r:id="rId31" w:history="1">
        <w:r w:rsidR="00EE4940" w:rsidRPr="00903EAE">
          <w:rPr>
            <w:rStyle w:val="af5"/>
          </w:rPr>
          <w:t>https://www.figma.com/file/ivfJb55oF9Rt62v0Kp5kUP/%E6%9F%A5%E7%9C%8B%E8%AF%9D%E9%A2%98</w:t>
        </w:r>
      </w:hyperlink>
    </w:p>
    <w:p w14:paraId="380B9610" w14:textId="77777777" w:rsidR="00EE4940" w:rsidRPr="00EE4940" w:rsidRDefault="00EE4940" w:rsidP="00EE4940"/>
    <w:p w14:paraId="538F12FA" w14:textId="77777777" w:rsidR="00EE4940" w:rsidRDefault="00EE4940" w:rsidP="00EE4940">
      <w:r>
        <w:rPr>
          <w:rFonts w:hint="eastAsia"/>
        </w:rPr>
        <w:t>我的话题：</w:t>
      </w:r>
    </w:p>
    <w:p w14:paraId="32D7F08A" w14:textId="57AC7DED" w:rsidR="00EE4940" w:rsidRDefault="00645CBD" w:rsidP="00EE4940">
      <w:hyperlink r:id="rId32" w:history="1">
        <w:r w:rsidR="00EE4940" w:rsidRPr="00903EAE">
          <w:rPr>
            <w:rStyle w:val="af5"/>
          </w:rPr>
          <w:t>https://www.figma.com/file/h0XslPpg77buYMkBYMvv9g/%E6%88%91%E7%9A%84%E8%AF%9D%E9%A2%98</w:t>
        </w:r>
      </w:hyperlink>
    </w:p>
    <w:p w14:paraId="631B2D60" w14:textId="77777777" w:rsidR="00EE4940" w:rsidRPr="00EE4940" w:rsidRDefault="00EE4940" w:rsidP="00EE4940"/>
    <w:p w14:paraId="2133B14E" w14:textId="77777777" w:rsidR="00EE4940" w:rsidRDefault="00EE4940" w:rsidP="00EE4940">
      <w:r>
        <w:rPr>
          <w:rFonts w:hint="eastAsia"/>
        </w:rPr>
        <w:t>查看文章：</w:t>
      </w:r>
    </w:p>
    <w:p w14:paraId="5725C8A3" w14:textId="5EA5F9DF" w:rsidR="00EE4940" w:rsidRDefault="00645CBD" w:rsidP="00EE4940">
      <w:hyperlink r:id="rId33" w:history="1">
        <w:r w:rsidR="00EE4940" w:rsidRPr="00903EAE">
          <w:rPr>
            <w:rStyle w:val="af5"/>
          </w:rPr>
          <w:t>https://www.figma.com/file/NSdPnCKpNSHzAUqZmViSoR/%E6%9F%A5%E7%9C%8B%E5%8D%9A%E6%96%87</w:t>
        </w:r>
      </w:hyperlink>
    </w:p>
    <w:p w14:paraId="4DD85098" w14:textId="77777777" w:rsidR="00EE4940" w:rsidRPr="00EE4940" w:rsidRDefault="00EE4940" w:rsidP="00EE4940"/>
    <w:p w14:paraId="5F8F041B" w14:textId="77777777" w:rsidR="00EE4940" w:rsidRDefault="00EE4940" w:rsidP="00EE4940">
      <w:r>
        <w:rPr>
          <w:rFonts w:hint="eastAsia"/>
        </w:rPr>
        <w:t>上传文章：</w:t>
      </w:r>
    </w:p>
    <w:p w14:paraId="0C9D796C" w14:textId="70A08A50" w:rsidR="00EE4940" w:rsidRDefault="00645CBD" w:rsidP="00EE4940">
      <w:hyperlink r:id="rId34" w:history="1">
        <w:r w:rsidR="00EE4940" w:rsidRPr="00903EAE">
          <w:rPr>
            <w:rStyle w:val="af5"/>
          </w:rPr>
          <w:t>https://www.figma.com/file/pw0YyVtcA6aREFMTVKeiWS/%E4%B8%8A%E4%BC%A0%E6%96%87%E7%AB%A0</w:t>
        </w:r>
      </w:hyperlink>
    </w:p>
    <w:p w14:paraId="4477B6B4" w14:textId="77777777" w:rsidR="00EE4940" w:rsidRPr="00EE4940" w:rsidRDefault="00EE4940" w:rsidP="00EE4940"/>
    <w:p w14:paraId="1047D025" w14:textId="77777777" w:rsidR="00EE4940" w:rsidRDefault="00EE4940" w:rsidP="00EE4940">
      <w:r>
        <w:rPr>
          <w:rFonts w:hint="eastAsia"/>
        </w:rPr>
        <w:t>我的文章：</w:t>
      </w:r>
    </w:p>
    <w:p w14:paraId="2E08DFDA" w14:textId="216143B1" w:rsidR="00EE4940" w:rsidRDefault="00645CBD" w:rsidP="00EE4940">
      <w:hyperlink r:id="rId35" w:history="1">
        <w:r w:rsidR="00EE4940" w:rsidRPr="00903EAE">
          <w:rPr>
            <w:rStyle w:val="af5"/>
          </w:rPr>
          <w:t>https://www.figma.com/file/iu83Y8MupakgiEkFPoqoN3/%E6%88%91%E7%9A%84%E6%96%87%E7%AB%A0</w:t>
        </w:r>
      </w:hyperlink>
    </w:p>
    <w:p w14:paraId="1AAF4D68" w14:textId="77777777" w:rsidR="00EE4940" w:rsidRPr="00EE4940" w:rsidRDefault="00EE4940" w:rsidP="00EE4940"/>
    <w:p w14:paraId="258081D1" w14:textId="77777777" w:rsidR="00EE4940" w:rsidRDefault="00EE4940" w:rsidP="00EE4940">
      <w:r>
        <w:rPr>
          <w:rFonts w:hint="eastAsia"/>
        </w:rPr>
        <w:t>收藏夹：</w:t>
      </w:r>
    </w:p>
    <w:p w14:paraId="4E00FDAD" w14:textId="4C40A901" w:rsidR="00EE4940" w:rsidRDefault="00645CBD" w:rsidP="00EE4940">
      <w:hyperlink r:id="rId36" w:history="1">
        <w:r w:rsidR="00EE4940" w:rsidRPr="00903EAE">
          <w:rPr>
            <w:rStyle w:val="af5"/>
          </w:rPr>
          <w:t>https://www.figma.com/file/IyjLaEMj3bFUmzo4Ys4z1j/%E6%94%B6%E8%97%8F%E5%A4%B9</w:t>
        </w:r>
      </w:hyperlink>
    </w:p>
    <w:p w14:paraId="7D6A79A5" w14:textId="77777777" w:rsidR="00EE4940" w:rsidRPr="00EE4940" w:rsidRDefault="00EE4940" w:rsidP="00EE4940"/>
    <w:p w14:paraId="1710AC05" w14:textId="77777777" w:rsidR="00EE4940" w:rsidRDefault="00EE4940" w:rsidP="00EE4940">
      <w:r>
        <w:rPr>
          <w:rFonts w:hint="eastAsia"/>
        </w:rPr>
        <w:t>搜索：</w:t>
      </w:r>
    </w:p>
    <w:p w14:paraId="75A3EAF1" w14:textId="0896EBEE" w:rsidR="00EE4940" w:rsidRDefault="00645CBD" w:rsidP="00EE4940">
      <w:hyperlink r:id="rId37" w:history="1">
        <w:r w:rsidR="00EE4940" w:rsidRPr="00903EAE">
          <w:rPr>
            <w:rStyle w:val="af5"/>
          </w:rPr>
          <w:t>https://www.figma.com/file/Vk8U5nxYeRMH7Szoqa0Tad/%E6%96%87%E7%AB%A0%E6%90%9C%E7%B4%A2</w:t>
        </w:r>
      </w:hyperlink>
    </w:p>
    <w:p w14:paraId="2515C313" w14:textId="77777777" w:rsidR="00EE4940" w:rsidRPr="00EE4940" w:rsidRDefault="00EE4940" w:rsidP="00EE4940"/>
    <w:p w14:paraId="2C79296C" w14:textId="77777777" w:rsidR="00EE4940" w:rsidRDefault="00EE4940" w:rsidP="00EE4940">
      <w:r>
        <w:rPr>
          <w:rFonts w:hint="eastAsia"/>
        </w:rPr>
        <w:t>发表话题：</w:t>
      </w:r>
    </w:p>
    <w:p w14:paraId="50E2A92D" w14:textId="139FAF83" w:rsidR="00EE4940" w:rsidRDefault="00645CBD" w:rsidP="00EE4940">
      <w:hyperlink r:id="rId38" w:history="1">
        <w:r w:rsidR="00EE4940" w:rsidRPr="00903EAE">
          <w:rPr>
            <w:rStyle w:val="af5"/>
          </w:rPr>
          <w:t>https://www.figma.com/file/hdRgYikU2laRKuKoblAKJS/%E6%8F%90%E9%97%AE?node-id=4%3A2</w:t>
        </w:r>
      </w:hyperlink>
    </w:p>
    <w:p w14:paraId="2894417E" w14:textId="0CA02673" w:rsidR="00EE4940" w:rsidRDefault="00EE4940" w:rsidP="00EE4940"/>
    <w:p w14:paraId="76EFB6A8" w14:textId="653F43AA" w:rsidR="00EE4940" w:rsidRDefault="00EE4940" w:rsidP="00EE4940"/>
    <w:p w14:paraId="7BE4695E" w14:textId="0A6DD0A2" w:rsidR="00A66597" w:rsidRDefault="00A66597" w:rsidP="00A66597">
      <w:pPr>
        <w:pStyle w:val="3"/>
        <w:numPr>
          <w:ilvl w:val="2"/>
          <w:numId w:val="7"/>
        </w:numPr>
      </w:pPr>
      <w:bookmarkStart w:id="11" w:name="_Toc51433234"/>
      <w:proofErr w:type="gramStart"/>
      <w:r>
        <w:rPr>
          <w:rFonts w:hint="eastAsia"/>
        </w:rPr>
        <w:t>前端组考勤</w:t>
      </w:r>
      <w:bookmarkEnd w:id="11"/>
      <w:proofErr w:type="gramEnd"/>
    </w:p>
    <w:p w14:paraId="31E99664" w14:textId="58EC749F" w:rsidR="00A66597" w:rsidRDefault="00A66597" w:rsidP="00A66597">
      <w:proofErr w:type="gramStart"/>
      <w:r>
        <w:rPr>
          <w:rFonts w:hint="eastAsia"/>
        </w:rPr>
        <w:t>前端组</w:t>
      </w:r>
      <w:proofErr w:type="gramEnd"/>
      <w:r>
        <w:rPr>
          <w:rFonts w:hint="eastAsia"/>
        </w:rPr>
        <w:t>成员：</w:t>
      </w:r>
    </w:p>
    <w:p w14:paraId="0242D8F3" w14:textId="0BE45A14" w:rsidR="00A66597" w:rsidRPr="00A66597" w:rsidRDefault="00A66597" w:rsidP="00A66597">
      <w:r>
        <w:t>1853562</w:t>
      </w:r>
      <w:r>
        <w:tab/>
        <w:t>梁正扬</w:t>
      </w:r>
    </w:p>
    <w:p w14:paraId="16F1F716" w14:textId="77777777" w:rsidR="00A66597" w:rsidRDefault="00A66597" w:rsidP="00A66597">
      <w:r>
        <w:t>1850170</w:t>
      </w:r>
      <w:r>
        <w:tab/>
        <w:t>印昱炜</w:t>
      </w:r>
    </w:p>
    <w:p w14:paraId="5BA0C448" w14:textId="77777777" w:rsidR="00A66597" w:rsidRDefault="00A66597" w:rsidP="00A66597">
      <w:r>
        <w:t>1850952</w:t>
      </w:r>
      <w:r>
        <w:tab/>
        <w:t>梁荣嘉</w:t>
      </w:r>
    </w:p>
    <w:p w14:paraId="5641BCC5" w14:textId="77777777" w:rsidR="00A66597" w:rsidRDefault="00A66597" w:rsidP="00A66597">
      <w:r>
        <w:t>1852577</w:t>
      </w:r>
      <w:r>
        <w:tab/>
      </w:r>
      <w:proofErr w:type="gramStart"/>
      <w:r>
        <w:t>汪毕强</w:t>
      </w:r>
      <w:proofErr w:type="gramEnd"/>
    </w:p>
    <w:p w14:paraId="32F3AA82" w14:textId="52606E7B" w:rsidR="00A66597" w:rsidRDefault="00A66597" w:rsidP="00A66597">
      <w:r>
        <w:t>1852641</w:t>
      </w:r>
      <w:r>
        <w:tab/>
      </w:r>
      <w:proofErr w:type="gramStart"/>
      <w:r>
        <w:t>章逸飞</w:t>
      </w:r>
      <w:proofErr w:type="gramEnd"/>
    </w:p>
    <w:p w14:paraId="587B4DE2" w14:textId="0D67B1D8" w:rsidR="00A66597" w:rsidRDefault="00A66597" w:rsidP="00A66597"/>
    <w:p w14:paraId="5E1E5DAB" w14:textId="2EED6080" w:rsidR="00A66597" w:rsidRDefault="00A66597" w:rsidP="00A66597">
      <w:r>
        <w:rPr>
          <w:rFonts w:hint="eastAsia"/>
        </w:rPr>
        <w:t>假期开会次数：共13次，均全员到齐。</w:t>
      </w:r>
    </w:p>
    <w:p w14:paraId="639BDEF9" w14:textId="6DC5D371" w:rsidR="00A66597" w:rsidRDefault="00A66597" w:rsidP="00A66597"/>
    <w:p w14:paraId="594D7FD9" w14:textId="0D2E93F5" w:rsidR="00A66597" w:rsidRDefault="00A66597" w:rsidP="00A66597"/>
    <w:p w14:paraId="3B85463E" w14:textId="0029FC2B" w:rsidR="00A66597" w:rsidRDefault="00A66597" w:rsidP="00A66597">
      <w:pPr>
        <w:pStyle w:val="3"/>
        <w:numPr>
          <w:ilvl w:val="2"/>
          <w:numId w:val="7"/>
        </w:numPr>
      </w:pPr>
      <w:bookmarkStart w:id="12" w:name="_Toc51433235"/>
      <w:r>
        <w:rPr>
          <w:rFonts w:hint="eastAsia"/>
        </w:rPr>
        <w:t>后端组考勤</w:t>
      </w:r>
      <w:bookmarkEnd w:id="12"/>
    </w:p>
    <w:p w14:paraId="65BBC09B" w14:textId="7C9069B8" w:rsidR="00A66597" w:rsidRDefault="00A66597" w:rsidP="00A66597">
      <w:r>
        <w:rPr>
          <w:rFonts w:hint="eastAsia"/>
        </w:rPr>
        <w:t>后端组成员：</w:t>
      </w:r>
    </w:p>
    <w:p w14:paraId="5E021D81" w14:textId="77777777" w:rsidR="00A66597" w:rsidRDefault="00A66597" w:rsidP="00A66597">
      <w:r>
        <w:t>1850477</w:t>
      </w:r>
      <w:r>
        <w:tab/>
        <w:t>邓欣凌</w:t>
      </w:r>
    </w:p>
    <w:p w14:paraId="1232B36F" w14:textId="77777777" w:rsidR="00A66597" w:rsidRDefault="00A66597" w:rsidP="00A66597">
      <w:r>
        <w:t>1750226</w:t>
      </w:r>
      <w:r>
        <w:tab/>
        <w:t>陆昱珉</w:t>
      </w:r>
    </w:p>
    <w:p w14:paraId="4B34C17D" w14:textId="2929DDC0" w:rsidR="00A66597" w:rsidRDefault="00A66597" w:rsidP="00A66597">
      <w:r>
        <w:t>1851336</w:t>
      </w:r>
      <w:r>
        <w:tab/>
        <w:t>王心童</w:t>
      </w:r>
    </w:p>
    <w:p w14:paraId="462CCC44" w14:textId="3FA52B6A" w:rsidR="008572B0" w:rsidRDefault="008572B0" w:rsidP="00A66597"/>
    <w:p w14:paraId="3E7F4BC3" w14:textId="01172D9F" w:rsidR="008572B0" w:rsidRPr="00A66597" w:rsidRDefault="008572B0" w:rsidP="00A66597">
      <w:r>
        <w:rPr>
          <w:rFonts w:hint="eastAsia"/>
        </w:rPr>
        <w:t>假期开会次数：因为小组只有三个人，所以在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上直接沟通，需要共享屏幕的再连会议室开会。</w:t>
      </w:r>
      <w:r w:rsidR="00572691">
        <w:rPr>
          <w:rFonts w:hint="eastAsia"/>
        </w:rPr>
        <w:t>所有会议组员均到齐</w:t>
      </w:r>
    </w:p>
    <w:p w14:paraId="4EEED59A" w14:textId="77777777" w:rsidR="00A66597" w:rsidRDefault="00A66597" w:rsidP="00A66597"/>
    <w:sectPr w:rsidR="00A66597">
      <w:footerReference w:type="default" r:id="rId39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E6922" w14:textId="77777777" w:rsidR="00645CBD" w:rsidRDefault="00645CBD">
      <w:r>
        <w:separator/>
      </w:r>
    </w:p>
  </w:endnote>
  <w:endnote w:type="continuationSeparator" w:id="0">
    <w:p w14:paraId="3E164005" w14:textId="77777777" w:rsidR="00645CBD" w:rsidRDefault="0064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DA54" w14:textId="77777777" w:rsidR="00C02B2E" w:rsidRDefault="00C02B2E">
    <w:pPr>
      <w:pStyle w:val="aa"/>
      <w:pBdr>
        <w:top w:val="single" w:sz="4" w:space="1" w:color="auto"/>
      </w:pBdr>
      <w:rPr>
        <w:rStyle w:val="af3"/>
        <w:rFonts w:ascii="黑体" w:eastAsia="黑体" w:hAnsi="黑体"/>
        <w:color w:val="0B6595"/>
      </w:rPr>
    </w:pPr>
    <w:r>
      <w:rPr>
        <w:rFonts w:ascii="黑体" w:eastAsia="黑体" w:hAnsi="黑体" w:hint="eastAsia"/>
        <w:noProof/>
        <w:color w:val="0B6595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6B08DEA" wp14:editId="3E40FBFC">
              <wp:simplePos x="0" y="0"/>
              <wp:positionH relativeFrom="page">
                <wp:posOffset>911225</wp:posOffset>
              </wp:positionH>
              <wp:positionV relativeFrom="paragraph">
                <wp:posOffset>6985</wp:posOffset>
              </wp:positionV>
              <wp:extent cx="1041400" cy="0"/>
              <wp:effectExtent l="0" t="7620" r="6350" b="11430"/>
              <wp:wrapNone/>
              <wp:docPr id="119" name="直接连接符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41400" cy="0"/>
                      </a:xfrm>
                      <a:prstGeom prst="line">
                        <a:avLst/>
                      </a:prstGeom>
                      <a:ln w="15815" cap="flat" cmpd="sng">
                        <a:solidFill>
                          <a:srgbClr val="0070AB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71.75pt;margin-top:0.55pt;height:0pt;width:82pt;mso-position-horizontal-relative:page;z-index:-251658240;mso-width-relative:page;mso-height-relative:page;" filled="f" stroked="t" coordsize="21600,21600" o:gfxdata="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oLCt9MAAAAHAQAADwAAAAAA&#10;AAABACAAAAAiAAAAZHJzL2Rvd25yZXYueG1sUEsBAhQAFAAAAAgAh07iQGmjxa3fAQAAmwMAAA4A&#10;AAAAAAAAAQAgAAAAIgEAAGRycy9lMm9Eb2MueG1sUEsFBgAAAAAGAAYAWQEAAHMFAAAAAA==&#10;">
              <v:fill on="f" focussize="0,0"/>
              <v:stroke weight="1.24527559055118pt" color="#0070AB" joinstyle="round"/>
              <v:imagedata o:title=""/>
              <o:lock v:ext="edit" aspectratio="f"/>
            </v:line>
          </w:pict>
        </mc:Fallback>
      </mc:AlternateContent>
    </w:r>
    <w:r>
      <w:rPr>
        <w:rFonts w:ascii="黑体" w:eastAsia="黑体" w:hAnsi="黑体" w:hint="eastAsia"/>
        <w:color w:val="0B6595"/>
      </w:rPr>
      <w:t xml:space="preserve">同济大学软件学院                                                                                    </w:t>
    </w:r>
    <w:r>
      <w:rPr>
        <w:rFonts w:ascii="黑体" w:eastAsia="黑体" w:hAnsi="黑体"/>
        <w:color w:val="0B6595"/>
        <w:sz w:val="21"/>
        <w:szCs w:val="21"/>
      </w:rPr>
      <w:fldChar w:fldCharType="begin"/>
    </w:r>
    <w:r>
      <w:rPr>
        <w:rStyle w:val="af3"/>
        <w:rFonts w:ascii="黑体" w:eastAsia="黑体" w:hAnsi="黑体"/>
        <w:color w:val="0B6595"/>
        <w:sz w:val="21"/>
        <w:szCs w:val="21"/>
      </w:rPr>
      <w:instrText xml:space="preserve"> PAGE </w:instrText>
    </w:r>
    <w:r>
      <w:rPr>
        <w:rFonts w:ascii="黑体" w:eastAsia="黑体" w:hAnsi="黑体"/>
        <w:color w:val="0B6595"/>
        <w:sz w:val="21"/>
        <w:szCs w:val="21"/>
      </w:rPr>
      <w:fldChar w:fldCharType="separate"/>
    </w:r>
    <w:r>
      <w:rPr>
        <w:rStyle w:val="af3"/>
        <w:rFonts w:ascii="黑体" w:eastAsia="黑体" w:hAnsi="黑体"/>
        <w:color w:val="0B6595"/>
        <w:sz w:val="21"/>
        <w:szCs w:val="21"/>
      </w:rPr>
      <w:t>4</w:t>
    </w:r>
    <w:r>
      <w:rPr>
        <w:rFonts w:ascii="黑体" w:eastAsia="黑体" w:hAnsi="黑体"/>
        <w:color w:val="0B6595"/>
        <w:sz w:val="21"/>
        <w:szCs w:val="21"/>
      </w:rPr>
      <w:fldChar w:fldCharType="end"/>
    </w:r>
  </w:p>
  <w:p w14:paraId="2A1DC101" w14:textId="77777777" w:rsidR="00C02B2E" w:rsidRDefault="00C02B2E">
    <w:pPr>
      <w:pStyle w:val="aa"/>
      <w:pBdr>
        <w:top w:val="single" w:sz="4" w:space="1" w:color="auto"/>
      </w:pBdr>
      <w:rPr>
        <w:rFonts w:ascii="黑体" w:eastAsia="黑体" w:hAnsi="黑体"/>
        <w:color w:val="0B6595"/>
      </w:rPr>
    </w:pPr>
    <w:r>
      <w:rPr>
        <w:rFonts w:ascii="黑体" w:eastAsia="黑体" w:hAnsi="黑体" w:hint="eastAsia"/>
        <w:color w:val="0B6595"/>
      </w:rPr>
      <w:t>数据库课程设计项目</w:t>
    </w:r>
  </w:p>
  <w:p w14:paraId="5281F9D6" w14:textId="77777777" w:rsidR="00C02B2E" w:rsidRDefault="00C02B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ADC2B" w14:textId="77777777" w:rsidR="00645CBD" w:rsidRDefault="00645CBD">
      <w:r>
        <w:separator/>
      </w:r>
    </w:p>
  </w:footnote>
  <w:footnote w:type="continuationSeparator" w:id="0">
    <w:p w14:paraId="72580489" w14:textId="77777777" w:rsidR="00645CBD" w:rsidRDefault="0064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DF7"/>
    <w:multiLevelType w:val="multilevel"/>
    <w:tmpl w:val="016A6DF7"/>
    <w:lvl w:ilvl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5F1042B"/>
    <w:multiLevelType w:val="hybridMultilevel"/>
    <w:tmpl w:val="5EF8BA0E"/>
    <w:lvl w:ilvl="0" w:tplc="96C480B6">
      <w:start w:val="1"/>
      <w:numFmt w:val="bullet"/>
      <w:lvlText w:val="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A9620E"/>
    <w:multiLevelType w:val="multilevel"/>
    <w:tmpl w:val="22A9620E"/>
    <w:lvl w:ilvl="0">
      <w:numFmt w:val="bullet"/>
      <w:lvlText w:val=""/>
      <w:lvlJc w:val="left"/>
      <w:pPr>
        <w:ind w:left="360" w:hanging="360"/>
      </w:pPr>
      <w:rPr>
        <w:rFonts w:ascii="Wingdings" w:eastAsia="等线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202B8B"/>
    <w:multiLevelType w:val="multilevel"/>
    <w:tmpl w:val="3A202B8B"/>
    <w:lvl w:ilvl="0">
      <w:start w:val="1"/>
      <w:numFmt w:val="upperLetter"/>
      <w:pStyle w:val="a"/>
      <w:lvlText w:val="附录%1."/>
      <w:lvlJc w:val="left"/>
      <w:pPr>
        <w:tabs>
          <w:tab w:val="left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left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1.%2.%3 "/>
      <w:lvlJc w:val="left"/>
      <w:pPr>
        <w:tabs>
          <w:tab w:val="left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left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left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left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left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56897F7F"/>
    <w:multiLevelType w:val="multilevel"/>
    <w:tmpl w:val="EEC6C40C"/>
    <w:lvl w:ilvl="0">
      <w:start w:val="1"/>
      <w:numFmt w:val="decimal"/>
      <w:lvlText w:val="%1"/>
      <w:lvlJc w:val="left"/>
      <w:pPr>
        <w:ind w:left="533" w:hanging="5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3" w:hanging="5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C84F2E"/>
    <w:multiLevelType w:val="multilevel"/>
    <w:tmpl w:val="71C84F2E"/>
    <w:lvl w:ilvl="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6A294A"/>
    <w:multiLevelType w:val="multilevel"/>
    <w:tmpl w:val="756A2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143731"/>
    <w:multiLevelType w:val="hybridMultilevel"/>
    <w:tmpl w:val="2BA26406"/>
    <w:lvl w:ilvl="0" w:tplc="D01A1D8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52333"/>
    <w:multiLevelType w:val="multilevel"/>
    <w:tmpl w:val="7E252333"/>
    <w:lvl w:ilvl="0">
      <w:start w:val="1"/>
      <w:numFmt w:val="decimal"/>
      <w:pStyle w:val="1"/>
      <w:isLgl/>
      <w:lvlText w:val="%1."/>
      <w:lvlJc w:val="left"/>
      <w:pPr>
        <w:tabs>
          <w:tab w:val="left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tabs>
          <w:tab w:val="left" w:pos="56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isLgl/>
      <w:lvlText w:val="%1.%2.%3 "/>
      <w:lvlJc w:val="left"/>
      <w:pPr>
        <w:tabs>
          <w:tab w:val="left" w:pos="5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4)"/>
      <w:lvlJc w:val="left"/>
      <w:pPr>
        <w:tabs>
          <w:tab w:val="left" w:pos="1702"/>
        </w:tabs>
        <w:ind w:left="1135" w:firstLine="0"/>
      </w:pPr>
      <w:rPr>
        <w:rFonts w:hint="default"/>
        <w:b/>
        <w:i w:val="0"/>
        <w:sz w:val="28"/>
      </w:rPr>
    </w:lvl>
    <w:lvl w:ilvl="4">
      <w:start w:val="1"/>
      <w:numFmt w:val="decimal"/>
      <w:pStyle w:val="50"/>
      <w:lvlText w:val="%1.%2.%3.%4.%5 "/>
      <w:lvlJc w:val="left"/>
      <w:pPr>
        <w:tabs>
          <w:tab w:val="left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left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67"/>
    <w:rsid w:val="00002021"/>
    <w:rsid w:val="00002BA8"/>
    <w:rsid w:val="00013047"/>
    <w:rsid w:val="000133E0"/>
    <w:rsid w:val="00016CD8"/>
    <w:rsid w:val="000173C6"/>
    <w:rsid w:val="00020071"/>
    <w:rsid w:val="000230A5"/>
    <w:rsid w:val="0003047B"/>
    <w:rsid w:val="00032292"/>
    <w:rsid w:val="00032907"/>
    <w:rsid w:val="00043A8C"/>
    <w:rsid w:val="000522CD"/>
    <w:rsid w:val="00054F8D"/>
    <w:rsid w:val="00055D47"/>
    <w:rsid w:val="0005693B"/>
    <w:rsid w:val="00056E6D"/>
    <w:rsid w:val="0006056F"/>
    <w:rsid w:val="00063B53"/>
    <w:rsid w:val="0006470A"/>
    <w:rsid w:val="00067D8E"/>
    <w:rsid w:val="000858B0"/>
    <w:rsid w:val="00087F61"/>
    <w:rsid w:val="00090A77"/>
    <w:rsid w:val="000B012C"/>
    <w:rsid w:val="000C1CD0"/>
    <w:rsid w:val="000C422D"/>
    <w:rsid w:val="000D3F7A"/>
    <w:rsid w:val="000E0E08"/>
    <w:rsid w:val="000E7D3C"/>
    <w:rsid w:val="000F7253"/>
    <w:rsid w:val="000F7D6C"/>
    <w:rsid w:val="0010662A"/>
    <w:rsid w:val="0011605E"/>
    <w:rsid w:val="00126695"/>
    <w:rsid w:val="00127FF6"/>
    <w:rsid w:val="00137843"/>
    <w:rsid w:val="00141425"/>
    <w:rsid w:val="00144BE3"/>
    <w:rsid w:val="00147F3C"/>
    <w:rsid w:val="00150655"/>
    <w:rsid w:val="0015077B"/>
    <w:rsid w:val="0015185A"/>
    <w:rsid w:val="00160A58"/>
    <w:rsid w:val="00165D5E"/>
    <w:rsid w:val="00170A75"/>
    <w:rsid w:val="00171B6E"/>
    <w:rsid w:val="0017762F"/>
    <w:rsid w:val="00193B3B"/>
    <w:rsid w:val="001A190E"/>
    <w:rsid w:val="001A466E"/>
    <w:rsid w:val="001A5794"/>
    <w:rsid w:val="001B25A0"/>
    <w:rsid w:val="001B38C2"/>
    <w:rsid w:val="001C6164"/>
    <w:rsid w:val="001D5F4F"/>
    <w:rsid w:val="001E39D0"/>
    <w:rsid w:val="001F22A4"/>
    <w:rsid w:val="00206852"/>
    <w:rsid w:val="00221680"/>
    <w:rsid w:val="00225CF9"/>
    <w:rsid w:val="00241368"/>
    <w:rsid w:val="00251168"/>
    <w:rsid w:val="002513F1"/>
    <w:rsid w:val="00261166"/>
    <w:rsid w:val="00262820"/>
    <w:rsid w:val="00285288"/>
    <w:rsid w:val="00285622"/>
    <w:rsid w:val="002903AF"/>
    <w:rsid w:val="002904FE"/>
    <w:rsid w:val="002A1E11"/>
    <w:rsid w:val="002B5411"/>
    <w:rsid w:val="002C4723"/>
    <w:rsid w:val="002D6C11"/>
    <w:rsid w:val="002E18F5"/>
    <w:rsid w:val="002F1C50"/>
    <w:rsid w:val="002F51D0"/>
    <w:rsid w:val="002F5482"/>
    <w:rsid w:val="002F7612"/>
    <w:rsid w:val="003130E9"/>
    <w:rsid w:val="00317F01"/>
    <w:rsid w:val="0032005D"/>
    <w:rsid w:val="003368B3"/>
    <w:rsid w:val="00337898"/>
    <w:rsid w:val="00340085"/>
    <w:rsid w:val="00342CFF"/>
    <w:rsid w:val="00343B29"/>
    <w:rsid w:val="00351975"/>
    <w:rsid w:val="003532C1"/>
    <w:rsid w:val="003601B4"/>
    <w:rsid w:val="00367331"/>
    <w:rsid w:val="0038577D"/>
    <w:rsid w:val="00385E55"/>
    <w:rsid w:val="00387A70"/>
    <w:rsid w:val="00394CA9"/>
    <w:rsid w:val="003A5C67"/>
    <w:rsid w:val="003C4809"/>
    <w:rsid w:val="003D334E"/>
    <w:rsid w:val="003D40CD"/>
    <w:rsid w:val="003D45F0"/>
    <w:rsid w:val="003F1DD5"/>
    <w:rsid w:val="003F28E5"/>
    <w:rsid w:val="003F2DC0"/>
    <w:rsid w:val="003F6E23"/>
    <w:rsid w:val="003F7C8F"/>
    <w:rsid w:val="004001C7"/>
    <w:rsid w:val="00402FB0"/>
    <w:rsid w:val="00412260"/>
    <w:rsid w:val="00412D29"/>
    <w:rsid w:val="00431C95"/>
    <w:rsid w:val="00441A8F"/>
    <w:rsid w:val="00451CAD"/>
    <w:rsid w:val="004538F0"/>
    <w:rsid w:val="00465AC1"/>
    <w:rsid w:val="00472CDF"/>
    <w:rsid w:val="004800E1"/>
    <w:rsid w:val="004804D8"/>
    <w:rsid w:val="004843F5"/>
    <w:rsid w:val="00487FF5"/>
    <w:rsid w:val="00490477"/>
    <w:rsid w:val="00490929"/>
    <w:rsid w:val="004922A2"/>
    <w:rsid w:val="00496842"/>
    <w:rsid w:val="004B3C31"/>
    <w:rsid w:val="004C0736"/>
    <w:rsid w:val="004D2523"/>
    <w:rsid w:val="004D5334"/>
    <w:rsid w:val="004D639C"/>
    <w:rsid w:val="004E10FB"/>
    <w:rsid w:val="004E2F5F"/>
    <w:rsid w:val="004E391A"/>
    <w:rsid w:val="004E3D5D"/>
    <w:rsid w:val="004E7D3E"/>
    <w:rsid w:val="004F7CB8"/>
    <w:rsid w:val="005004A5"/>
    <w:rsid w:val="00504B46"/>
    <w:rsid w:val="00515254"/>
    <w:rsid w:val="00530BF1"/>
    <w:rsid w:val="00531262"/>
    <w:rsid w:val="0053395A"/>
    <w:rsid w:val="005351F1"/>
    <w:rsid w:val="00543036"/>
    <w:rsid w:val="00543526"/>
    <w:rsid w:val="00554F16"/>
    <w:rsid w:val="005563A6"/>
    <w:rsid w:val="00572691"/>
    <w:rsid w:val="00582254"/>
    <w:rsid w:val="0058478D"/>
    <w:rsid w:val="005855FC"/>
    <w:rsid w:val="0058628E"/>
    <w:rsid w:val="00586489"/>
    <w:rsid w:val="00586BA3"/>
    <w:rsid w:val="005915FD"/>
    <w:rsid w:val="00595E7A"/>
    <w:rsid w:val="005A1500"/>
    <w:rsid w:val="005A415D"/>
    <w:rsid w:val="005B0CF1"/>
    <w:rsid w:val="005C4A58"/>
    <w:rsid w:val="005D3701"/>
    <w:rsid w:val="005D6A17"/>
    <w:rsid w:val="005D6C5C"/>
    <w:rsid w:val="005D72AA"/>
    <w:rsid w:val="005E1EB3"/>
    <w:rsid w:val="005E500C"/>
    <w:rsid w:val="005E6518"/>
    <w:rsid w:val="005F69E9"/>
    <w:rsid w:val="00601DDE"/>
    <w:rsid w:val="00606C08"/>
    <w:rsid w:val="00610227"/>
    <w:rsid w:val="00610878"/>
    <w:rsid w:val="006215C1"/>
    <w:rsid w:val="006223ED"/>
    <w:rsid w:val="006335D9"/>
    <w:rsid w:val="00645CBD"/>
    <w:rsid w:val="006465B5"/>
    <w:rsid w:val="00650687"/>
    <w:rsid w:val="00652612"/>
    <w:rsid w:val="00652803"/>
    <w:rsid w:val="00655E60"/>
    <w:rsid w:val="006725C9"/>
    <w:rsid w:val="00674C31"/>
    <w:rsid w:val="00675CC5"/>
    <w:rsid w:val="006763BE"/>
    <w:rsid w:val="00677306"/>
    <w:rsid w:val="00687A0F"/>
    <w:rsid w:val="00687B08"/>
    <w:rsid w:val="006931A2"/>
    <w:rsid w:val="006951E5"/>
    <w:rsid w:val="006C37C5"/>
    <w:rsid w:val="006C74EC"/>
    <w:rsid w:val="006D180D"/>
    <w:rsid w:val="006D2955"/>
    <w:rsid w:val="006D4FA3"/>
    <w:rsid w:val="006D6DE7"/>
    <w:rsid w:val="006E16C5"/>
    <w:rsid w:val="006F381C"/>
    <w:rsid w:val="006F3B99"/>
    <w:rsid w:val="006F5E33"/>
    <w:rsid w:val="00717E39"/>
    <w:rsid w:val="00720050"/>
    <w:rsid w:val="00723D9B"/>
    <w:rsid w:val="00724A12"/>
    <w:rsid w:val="007326E1"/>
    <w:rsid w:val="00733267"/>
    <w:rsid w:val="00736C4B"/>
    <w:rsid w:val="007413C6"/>
    <w:rsid w:val="00743A6B"/>
    <w:rsid w:val="0075185D"/>
    <w:rsid w:val="00764297"/>
    <w:rsid w:val="0077198D"/>
    <w:rsid w:val="007827AA"/>
    <w:rsid w:val="00783763"/>
    <w:rsid w:val="007A0374"/>
    <w:rsid w:val="007A2C26"/>
    <w:rsid w:val="007A363C"/>
    <w:rsid w:val="007A4FE8"/>
    <w:rsid w:val="007D6354"/>
    <w:rsid w:val="007E28A7"/>
    <w:rsid w:val="007F3847"/>
    <w:rsid w:val="007F582D"/>
    <w:rsid w:val="00803E31"/>
    <w:rsid w:val="008074C5"/>
    <w:rsid w:val="00807B6A"/>
    <w:rsid w:val="00810A80"/>
    <w:rsid w:val="00814DE8"/>
    <w:rsid w:val="0083730A"/>
    <w:rsid w:val="008416C4"/>
    <w:rsid w:val="00841738"/>
    <w:rsid w:val="008419E0"/>
    <w:rsid w:val="00852C67"/>
    <w:rsid w:val="008572B0"/>
    <w:rsid w:val="00860F0E"/>
    <w:rsid w:val="0086229B"/>
    <w:rsid w:val="00863FFB"/>
    <w:rsid w:val="00864275"/>
    <w:rsid w:val="00866FA1"/>
    <w:rsid w:val="008743F7"/>
    <w:rsid w:val="008765AC"/>
    <w:rsid w:val="0088045A"/>
    <w:rsid w:val="00890C20"/>
    <w:rsid w:val="008A5702"/>
    <w:rsid w:val="008B05A7"/>
    <w:rsid w:val="008B4B38"/>
    <w:rsid w:val="008B6E59"/>
    <w:rsid w:val="008D72D7"/>
    <w:rsid w:val="008E3835"/>
    <w:rsid w:val="008E52CE"/>
    <w:rsid w:val="008F2EE1"/>
    <w:rsid w:val="008F7002"/>
    <w:rsid w:val="0091609A"/>
    <w:rsid w:val="00917F00"/>
    <w:rsid w:val="00922507"/>
    <w:rsid w:val="00930B55"/>
    <w:rsid w:val="00931A17"/>
    <w:rsid w:val="00936D7F"/>
    <w:rsid w:val="00941F30"/>
    <w:rsid w:val="009640B8"/>
    <w:rsid w:val="00964D41"/>
    <w:rsid w:val="0096763D"/>
    <w:rsid w:val="00972ABD"/>
    <w:rsid w:val="009742E0"/>
    <w:rsid w:val="009757A4"/>
    <w:rsid w:val="00980D35"/>
    <w:rsid w:val="00987B13"/>
    <w:rsid w:val="00990C51"/>
    <w:rsid w:val="009A37D2"/>
    <w:rsid w:val="009B7FF5"/>
    <w:rsid w:val="009D122B"/>
    <w:rsid w:val="009D2AF6"/>
    <w:rsid w:val="009D2EF0"/>
    <w:rsid w:val="009E345A"/>
    <w:rsid w:val="009E409F"/>
    <w:rsid w:val="009E4656"/>
    <w:rsid w:val="009F63B8"/>
    <w:rsid w:val="009F7DDD"/>
    <w:rsid w:val="00A13BCC"/>
    <w:rsid w:val="00A15189"/>
    <w:rsid w:val="00A20470"/>
    <w:rsid w:val="00A21CD7"/>
    <w:rsid w:val="00A249D6"/>
    <w:rsid w:val="00A37020"/>
    <w:rsid w:val="00A37F2D"/>
    <w:rsid w:val="00A4503C"/>
    <w:rsid w:val="00A468F7"/>
    <w:rsid w:val="00A47F4F"/>
    <w:rsid w:val="00A52B6D"/>
    <w:rsid w:val="00A530D7"/>
    <w:rsid w:val="00A5640D"/>
    <w:rsid w:val="00A65D33"/>
    <w:rsid w:val="00A66597"/>
    <w:rsid w:val="00A674A5"/>
    <w:rsid w:val="00A67954"/>
    <w:rsid w:val="00A72416"/>
    <w:rsid w:val="00A7429A"/>
    <w:rsid w:val="00A7545B"/>
    <w:rsid w:val="00A76CC3"/>
    <w:rsid w:val="00A809F2"/>
    <w:rsid w:val="00A84C47"/>
    <w:rsid w:val="00A95142"/>
    <w:rsid w:val="00A97CEE"/>
    <w:rsid w:val="00AA213E"/>
    <w:rsid w:val="00AA66F5"/>
    <w:rsid w:val="00AD69ED"/>
    <w:rsid w:val="00AD6C6E"/>
    <w:rsid w:val="00AE445D"/>
    <w:rsid w:val="00AE5389"/>
    <w:rsid w:val="00AE6842"/>
    <w:rsid w:val="00AF3475"/>
    <w:rsid w:val="00B0008E"/>
    <w:rsid w:val="00B0365F"/>
    <w:rsid w:val="00B14BF5"/>
    <w:rsid w:val="00B1683D"/>
    <w:rsid w:val="00B2097D"/>
    <w:rsid w:val="00B26986"/>
    <w:rsid w:val="00B3018A"/>
    <w:rsid w:val="00B32D8A"/>
    <w:rsid w:val="00B3523F"/>
    <w:rsid w:val="00B447E0"/>
    <w:rsid w:val="00B565E1"/>
    <w:rsid w:val="00B56C99"/>
    <w:rsid w:val="00B6046F"/>
    <w:rsid w:val="00B76235"/>
    <w:rsid w:val="00B815FF"/>
    <w:rsid w:val="00B927C2"/>
    <w:rsid w:val="00B95AFB"/>
    <w:rsid w:val="00BA5B89"/>
    <w:rsid w:val="00BB0B03"/>
    <w:rsid w:val="00BB5DEE"/>
    <w:rsid w:val="00BC1945"/>
    <w:rsid w:val="00BD39EE"/>
    <w:rsid w:val="00BD6F23"/>
    <w:rsid w:val="00BE397B"/>
    <w:rsid w:val="00BE5259"/>
    <w:rsid w:val="00BF0860"/>
    <w:rsid w:val="00BF0EB0"/>
    <w:rsid w:val="00BF1956"/>
    <w:rsid w:val="00BF1F75"/>
    <w:rsid w:val="00BF3233"/>
    <w:rsid w:val="00BF4C91"/>
    <w:rsid w:val="00C02B2E"/>
    <w:rsid w:val="00C11362"/>
    <w:rsid w:val="00C1273E"/>
    <w:rsid w:val="00C12A3E"/>
    <w:rsid w:val="00C17E24"/>
    <w:rsid w:val="00C305F3"/>
    <w:rsid w:val="00C32F12"/>
    <w:rsid w:val="00C374DC"/>
    <w:rsid w:val="00C47A92"/>
    <w:rsid w:val="00C52646"/>
    <w:rsid w:val="00C54AB1"/>
    <w:rsid w:val="00C56348"/>
    <w:rsid w:val="00C568AA"/>
    <w:rsid w:val="00C60D77"/>
    <w:rsid w:val="00C62CD9"/>
    <w:rsid w:val="00C64099"/>
    <w:rsid w:val="00C708BF"/>
    <w:rsid w:val="00C74802"/>
    <w:rsid w:val="00C75EFD"/>
    <w:rsid w:val="00C86680"/>
    <w:rsid w:val="00CA2E40"/>
    <w:rsid w:val="00CA5859"/>
    <w:rsid w:val="00CC131D"/>
    <w:rsid w:val="00CC195B"/>
    <w:rsid w:val="00CC6A31"/>
    <w:rsid w:val="00CD5D58"/>
    <w:rsid w:val="00CE42B1"/>
    <w:rsid w:val="00CE5532"/>
    <w:rsid w:val="00D02AF9"/>
    <w:rsid w:val="00D148C4"/>
    <w:rsid w:val="00D37C30"/>
    <w:rsid w:val="00D44E9E"/>
    <w:rsid w:val="00D45446"/>
    <w:rsid w:val="00D46180"/>
    <w:rsid w:val="00D51D90"/>
    <w:rsid w:val="00D534FC"/>
    <w:rsid w:val="00D54C8D"/>
    <w:rsid w:val="00D71003"/>
    <w:rsid w:val="00D75B0A"/>
    <w:rsid w:val="00D86A17"/>
    <w:rsid w:val="00D87E8B"/>
    <w:rsid w:val="00D94350"/>
    <w:rsid w:val="00DB0CCB"/>
    <w:rsid w:val="00DC6603"/>
    <w:rsid w:val="00DE5D2F"/>
    <w:rsid w:val="00DF0FD7"/>
    <w:rsid w:val="00DF41D2"/>
    <w:rsid w:val="00E0656C"/>
    <w:rsid w:val="00E11932"/>
    <w:rsid w:val="00E11ADA"/>
    <w:rsid w:val="00E1240E"/>
    <w:rsid w:val="00E12EE6"/>
    <w:rsid w:val="00E14741"/>
    <w:rsid w:val="00E250D1"/>
    <w:rsid w:val="00E25358"/>
    <w:rsid w:val="00E27737"/>
    <w:rsid w:val="00E35746"/>
    <w:rsid w:val="00E61E7D"/>
    <w:rsid w:val="00E62E9D"/>
    <w:rsid w:val="00E72E14"/>
    <w:rsid w:val="00E840B5"/>
    <w:rsid w:val="00E854E0"/>
    <w:rsid w:val="00E92C54"/>
    <w:rsid w:val="00E97EEB"/>
    <w:rsid w:val="00EA0793"/>
    <w:rsid w:val="00EA77D8"/>
    <w:rsid w:val="00EB3A9B"/>
    <w:rsid w:val="00EB7677"/>
    <w:rsid w:val="00EB7F3A"/>
    <w:rsid w:val="00EC03DF"/>
    <w:rsid w:val="00EC3A24"/>
    <w:rsid w:val="00EC4BB7"/>
    <w:rsid w:val="00EC5D72"/>
    <w:rsid w:val="00ED0F54"/>
    <w:rsid w:val="00ED2D5D"/>
    <w:rsid w:val="00ED4596"/>
    <w:rsid w:val="00ED4777"/>
    <w:rsid w:val="00EE4940"/>
    <w:rsid w:val="00EF061C"/>
    <w:rsid w:val="00EF1F65"/>
    <w:rsid w:val="00EF6B57"/>
    <w:rsid w:val="00F0033A"/>
    <w:rsid w:val="00F121F7"/>
    <w:rsid w:val="00F1302A"/>
    <w:rsid w:val="00F343B1"/>
    <w:rsid w:val="00F363C8"/>
    <w:rsid w:val="00F46F8B"/>
    <w:rsid w:val="00F47842"/>
    <w:rsid w:val="00F47E66"/>
    <w:rsid w:val="00F56E09"/>
    <w:rsid w:val="00F65F0B"/>
    <w:rsid w:val="00F82AA8"/>
    <w:rsid w:val="00F910B9"/>
    <w:rsid w:val="00F96E06"/>
    <w:rsid w:val="00FB531C"/>
    <w:rsid w:val="00FB7C4B"/>
    <w:rsid w:val="00FC5FEC"/>
    <w:rsid w:val="00FF4FAA"/>
    <w:rsid w:val="19BF579A"/>
    <w:rsid w:val="26E03422"/>
    <w:rsid w:val="34164B9C"/>
    <w:rsid w:val="35D15232"/>
    <w:rsid w:val="51C62A46"/>
    <w:rsid w:val="58A24545"/>
    <w:rsid w:val="5F904B3F"/>
    <w:rsid w:val="656B0550"/>
    <w:rsid w:val="757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03D96C"/>
  <w15:docId w15:val="{73C2463B-985D-47B5-8D61-F326CA8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semiHidden="1" w:qFormat="1"/>
    <w:lsdException w:name="header" w:qFormat="1"/>
    <w:lsdException w:name="footer" w:uiPriority="99"/>
    <w:lsdException w:name="caption" w:qFormat="1"/>
    <w:lsdException w:name="table of figures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alutation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spacing w:before="240" w:after="64"/>
      <w:jc w:val="left"/>
      <w:outlineLvl w:val="0"/>
    </w:pPr>
    <w:rPr>
      <w:rFonts w:ascii="Helvetica" w:eastAsia="宋体" w:hAnsi="Helvetica" w:cs="Helvetica"/>
      <w:b/>
      <w:bCs/>
      <w:color w:val="2E74B5" w:themeColor="accent5" w:themeShade="BF"/>
      <w:kern w:val="44"/>
      <w:sz w:val="30"/>
      <w:szCs w:val="30"/>
    </w:rPr>
  </w:style>
  <w:style w:type="paragraph" w:styleId="2">
    <w:name w:val="heading 2"/>
    <w:basedOn w:val="a0"/>
    <w:next w:val="a0"/>
    <w:qFormat/>
    <w:pPr>
      <w:keepNext/>
      <w:keepLines/>
      <w:spacing w:before="240" w:after="64"/>
      <w:jc w:val="left"/>
      <w:outlineLvl w:val="1"/>
    </w:pPr>
    <w:rPr>
      <w:rFonts w:ascii="Helvetica" w:eastAsia="宋体" w:hAnsi="Helvetica" w:cs="Helvetica"/>
      <w:b/>
      <w:bCs/>
      <w:color w:val="2E74B5" w:themeColor="accent5" w:themeShade="BF"/>
      <w:sz w:val="28"/>
      <w:szCs w:val="28"/>
      <w14:glow w14:rad="0">
        <w14:srgbClr w14:val="FFFFFF">
          <w14:alpha w14:val="100000"/>
        </w14:srgbClr>
      </w14:glow>
    </w:rPr>
  </w:style>
  <w:style w:type="paragraph" w:styleId="3">
    <w:name w:val="heading 3"/>
    <w:basedOn w:val="a0"/>
    <w:next w:val="a0"/>
    <w:qFormat/>
    <w:pPr>
      <w:keepNext/>
      <w:keepLines/>
      <w:spacing w:before="240" w:after="64"/>
      <w:outlineLvl w:val="2"/>
    </w:pPr>
    <w:rPr>
      <w:rFonts w:eastAsia="宋体"/>
      <w:b/>
      <w:bCs/>
      <w:color w:val="2E74B5" w:themeColor="accent5" w:themeShade="BF"/>
      <w:sz w:val="24"/>
    </w:rPr>
  </w:style>
  <w:style w:type="paragraph" w:styleId="4">
    <w:name w:val="heading 4"/>
    <w:basedOn w:val="a0"/>
    <w:next w:val="a0"/>
    <w:link w:val="40"/>
    <w:qFormat/>
    <w:pPr>
      <w:keepNext/>
      <w:keepLines/>
      <w:tabs>
        <w:tab w:val="left" w:pos="993"/>
      </w:tabs>
      <w:spacing w:before="240" w:after="64"/>
      <w:outlineLvl w:val="3"/>
    </w:pPr>
    <w:rPr>
      <w:rFonts w:ascii="Arial" w:hAnsi="Arial"/>
      <w:color w:val="2E74B5" w:themeColor="accent5" w:themeShade="BF"/>
    </w:rPr>
  </w:style>
  <w:style w:type="paragraph" w:styleId="50">
    <w:name w:val="heading 5"/>
    <w:basedOn w:val="a0"/>
    <w:next w:val="a0"/>
    <w:qFormat/>
    <w:pPr>
      <w:keepNext/>
      <w:keepLines/>
      <w:numPr>
        <w:ilvl w:val="4"/>
        <w:numId w:val="1"/>
      </w:numPr>
      <w:spacing w:before="120" w:after="64" w:line="360" w:lineRule="auto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semiHidden/>
    <w:qFormat/>
    <w:pPr>
      <w:ind w:left="1440"/>
    </w:pPr>
    <w:rPr>
      <w:rFonts w:ascii="Times New Roman"/>
      <w:sz w:val="18"/>
      <w:szCs w:val="18"/>
    </w:rPr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pPr>
      <w:shd w:val="clear" w:color="auto" w:fill="000080"/>
    </w:pPr>
  </w:style>
  <w:style w:type="paragraph" w:styleId="a6">
    <w:name w:val="annotation text"/>
    <w:basedOn w:val="a0"/>
    <w:semiHidden/>
    <w:qFormat/>
  </w:style>
  <w:style w:type="paragraph" w:styleId="a7">
    <w:name w:val="Salutation"/>
    <w:basedOn w:val="a0"/>
    <w:next w:val="a0"/>
    <w:qFormat/>
    <w:rPr>
      <w:rFonts w:ascii="仿宋_GB2312" w:eastAsia="仿宋_GB2312"/>
      <w:b/>
      <w:sz w:val="28"/>
      <w:szCs w:val="20"/>
    </w:rPr>
  </w:style>
  <w:style w:type="paragraph" w:styleId="a8">
    <w:name w:val="Body Text Indent"/>
    <w:basedOn w:val="a0"/>
    <w:qFormat/>
    <w:pPr>
      <w:spacing w:line="400" w:lineRule="exact"/>
      <w:ind w:firstLineChars="200" w:firstLine="420"/>
    </w:pPr>
    <w:rPr>
      <w:rFonts w:hAnsi="宋体"/>
    </w:rPr>
  </w:style>
  <w:style w:type="paragraph" w:styleId="TOC5">
    <w:name w:val="toc 5"/>
    <w:basedOn w:val="a0"/>
    <w:next w:val="a0"/>
    <w:semiHidden/>
    <w:qFormat/>
    <w:pPr>
      <w:ind w:left="960"/>
    </w:pPr>
    <w:rPr>
      <w:rFonts w:ascii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</w:pPr>
    <w:rPr>
      <w:rFonts w:ascii="Times New Roman"/>
      <w:i/>
      <w:iCs/>
      <w:sz w:val="20"/>
      <w:szCs w:val="20"/>
    </w:rPr>
  </w:style>
  <w:style w:type="paragraph" w:styleId="TOC8">
    <w:name w:val="toc 8"/>
    <w:basedOn w:val="a0"/>
    <w:next w:val="a0"/>
    <w:semiHidden/>
    <w:qFormat/>
    <w:pPr>
      <w:ind w:left="1680"/>
    </w:pPr>
    <w:rPr>
      <w:rFonts w:ascii="Times New Roman"/>
      <w:sz w:val="18"/>
      <w:szCs w:val="18"/>
    </w:rPr>
  </w:style>
  <w:style w:type="paragraph" w:styleId="20">
    <w:name w:val="Body Text Indent 2"/>
    <w:basedOn w:val="a0"/>
    <w:qFormat/>
    <w:pPr>
      <w:ind w:firstLine="420"/>
    </w:pPr>
  </w:style>
  <w:style w:type="paragraph" w:styleId="a9">
    <w:name w:val="Balloon Text"/>
    <w:basedOn w:val="a0"/>
    <w:semiHidden/>
    <w:rPr>
      <w:sz w:val="18"/>
      <w:szCs w:val="18"/>
    </w:rPr>
  </w:style>
  <w:style w:type="paragraph" w:styleId="aa">
    <w:name w:val="foot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4">
    <w:name w:val="toc 4"/>
    <w:basedOn w:val="a0"/>
    <w:next w:val="a0"/>
    <w:semiHidden/>
    <w:qFormat/>
    <w:pPr>
      <w:ind w:left="720"/>
    </w:pPr>
    <w:rPr>
      <w:rFonts w:ascii="Times New Roman"/>
      <w:sz w:val="18"/>
      <w:szCs w:val="18"/>
    </w:rPr>
  </w:style>
  <w:style w:type="paragraph" w:styleId="TOC6">
    <w:name w:val="toc 6"/>
    <w:basedOn w:val="a0"/>
    <w:next w:val="a0"/>
    <w:semiHidden/>
    <w:qFormat/>
    <w:pPr>
      <w:ind w:left="1200"/>
    </w:pPr>
    <w:rPr>
      <w:rFonts w:ascii="Times New Roman"/>
      <w:sz w:val="18"/>
      <w:szCs w:val="18"/>
    </w:rPr>
  </w:style>
  <w:style w:type="paragraph" w:styleId="ad">
    <w:name w:val="table of figures"/>
    <w:basedOn w:val="a0"/>
    <w:next w:val="a0"/>
    <w:semiHidden/>
    <w:qFormat/>
    <w:pPr>
      <w:ind w:left="480" w:hanging="480"/>
    </w:pPr>
    <w:rPr>
      <w:rFonts w:ascii="Times New Roman"/>
      <w:smallCaps/>
      <w:sz w:val="20"/>
      <w:szCs w:val="20"/>
    </w:rPr>
  </w:style>
  <w:style w:type="paragraph" w:styleId="TOC2">
    <w:name w:val="toc 2"/>
    <w:basedOn w:val="a0"/>
    <w:next w:val="a0"/>
    <w:uiPriority w:val="39"/>
    <w:qFormat/>
    <w:pPr>
      <w:ind w:left="240"/>
    </w:pPr>
    <w:rPr>
      <w:rFonts w:ascii="Times New Roman"/>
      <w:smallCaps/>
      <w:sz w:val="20"/>
      <w:szCs w:val="20"/>
    </w:rPr>
  </w:style>
  <w:style w:type="paragraph" w:styleId="TOC9">
    <w:name w:val="toc 9"/>
    <w:basedOn w:val="a0"/>
    <w:next w:val="a0"/>
    <w:semiHidden/>
    <w:qFormat/>
    <w:pPr>
      <w:ind w:left="1920"/>
    </w:pPr>
    <w:rPr>
      <w:rFonts w:ascii="Times New Roman"/>
      <w:sz w:val="18"/>
      <w:szCs w:val="18"/>
    </w:rPr>
  </w:style>
  <w:style w:type="paragraph" w:styleId="ae">
    <w:name w:val="Title"/>
    <w:basedOn w:val="a0"/>
    <w:next w:val="a0"/>
    <w:link w:val="af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annotation subject"/>
    <w:basedOn w:val="a6"/>
    <w:next w:val="a6"/>
    <w:semiHidden/>
    <w:qFormat/>
    <w:rPr>
      <w:b/>
      <w:bCs/>
    </w:rPr>
  </w:style>
  <w:style w:type="table" w:styleId="af1">
    <w:name w:val="Table Grid"/>
    <w:basedOn w:val="a2"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Pr>
      <w:b/>
      <w:bCs/>
    </w:rPr>
  </w:style>
  <w:style w:type="character" w:styleId="af3">
    <w:name w:val="page number"/>
    <w:basedOn w:val="a1"/>
    <w:qFormat/>
  </w:style>
  <w:style w:type="character" w:styleId="af4">
    <w:name w:val="FollowedHyperlink"/>
    <w:rPr>
      <w:color w:val="800080"/>
      <w:u w:val="single"/>
    </w:rPr>
  </w:style>
  <w:style w:type="character" w:styleId="af5">
    <w:name w:val="Hyperlink"/>
    <w:uiPriority w:val="99"/>
    <w:qFormat/>
    <w:rPr>
      <w:color w:val="3D362B"/>
      <w:u w:val="single"/>
    </w:rPr>
  </w:style>
  <w:style w:type="character" w:styleId="af6">
    <w:name w:val="annotation reference"/>
    <w:semiHidden/>
    <w:qFormat/>
    <w:rPr>
      <w:sz w:val="21"/>
      <w:szCs w:val="21"/>
    </w:rPr>
  </w:style>
  <w:style w:type="paragraph" w:customStyle="1" w:styleId="af7">
    <w:name w:val="文档正文"/>
    <w:basedOn w:val="a0"/>
    <w:qFormat/>
    <w:pPr>
      <w:spacing w:line="360" w:lineRule="auto"/>
      <w:ind w:firstLineChars="200" w:firstLine="200"/>
    </w:pPr>
    <w:rPr>
      <w:rFonts w:ascii="Times New Roman" w:cs="宋体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paragraph" w:customStyle="1" w:styleId="af8">
    <w:name w:val="封面标题"/>
    <w:basedOn w:val="a0"/>
    <w:next w:val="af7"/>
    <w:qFormat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a0"/>
    <w:next w:val="a0"/>
    <w:pPr>
      <w:keepNext/>
      <w:keepLines/>
      <w:pageBreakBefore/>
      <w:numPr>
        <w:numId w:val="2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4"/>
    <w:next w:val="af7"/>
    <w:qFormat/>
    <w:pPr>
      <w:tabs>
        <w:tab w:val="clear" w:pos="993"/>
        <w:tab w:val="left" w:pos="360"/>
      </w:tabs>
    </w:pPr>
  </w:style>
  <w:style w:type="paragraph" w:customStyle="1" w:styleId="A10">
    <w:name w:val="附录A.1"/>
    <w:basedOn w:val="2"/>
    <w:next w:val="af7"/>
    <w:pPr>
      <w:tabs>
        <w:tab w:val="left" w:pos="360"/>
      </w:tabs>
    </w:pPr>
  </w:style>
  <w:style w:type="paragraph" w:customStyle="1" w:styleId="A11">
    <w:name w:val="附录A.1.1"/>
    <w:basedOn w:val="A10"/>
    <w:next w:val="af7"/>
    <w:qFormat/>
  </w:style>
  <w:style w:type="paragraph" w:customStyle="1" w:styleId="af9">
    <w:name w:val="封面副标题"/>
    <w:basedOn w:val="a0"/>
    <w:next w:val="af7"/>
    <w:qFormat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fa">
    <w:name w:val="封面更小标题"/>
    <w:basedOn w:val="af9"/>
    <w:next w:val="af7"/>
    <w:qFormat/>
    <w:rPr>
      <w:sz w:val="30"/>
    </w:rPr>
  </w:style>
  <w:style w:type="character" w:customStyle="1" w:styleId="style11">
    <w:name w:val="style11"/>
    <w:qFormat/>
    <w:rPr>
      <w:rFonts w:ascii="新宋体" w:eastAsia="新宋体" w:hAnsi="新宋体" w:hint="eastAsia"/>
      <w:color w:val="666666"/>
      <w:sz w:val="20"/>
      <w:szCs w:val="20"/>
    </w:rPr>
  </w:style>
  <w:style w:type="paragraph" w:customStyle="1" w:styleId="5">
    <w:name w:val="标5"/>
    <w:basedOn w:val="a0"/>
    <w:semiHidden/>
    <w:qFormat/>
    <w:pPr>
      <w:numPr>
        <w:ilvl w:val="4"/>
        <w:numId w:val="3"/>
      </w:numPr>
    </w:pPr>
    <w:rPr>
      <w:b/>
    </w:rPr>
  </w:style>
  <w:style w:type="paragraph" w:customStyle="1" w:styleId="A1111">
    <w:name w:val="附录A.1.1.1.1"/>
    <w:basedOn w:val="50"/>
    <w:next w:val="af7"/>
    <w:qFormat/>
    <w:pPr>
      <w:numPr>
        <w:numId w:val="2"/>
      </w:numPr>
      <w:tabs>
        <w:tab w:val="left" w:pos="360"/>
      </w:tabs>
    </w:pPr>
  </w:style>
  <w:style w:type="paragraph" w:customStyle="1" w:styleId="A11111">
    <w:name w:val="附录A.1.1.1.1.1"/>
    <w:basedOn w:val="6"/>
    <w:next w:val="af7"/>
    <w:qFormat/>
    <w:pPr>
      <w:numPr>
        <w:numId w:val="2"/>
      </w:numPr>
      <w:tabs>
        <w:tab w:val="left" w:pos="360"/>
      </w:tabs>
    </w:pPr>
  </w:style>
  <w:style w:type="paragraph" w:customStyle="1" w:styleId="A111111">
    <w:name w:val="附录A.1.1.1.1.1.1"/>
    <w:basedOn w:val="7"/>
    <w:next w:val="af7"/>
    <w:qFormat/>
    <w:pPr>
      <w:numPr>
        <w:numId w:val="2"/>
      </w:numPr>
      <w:tabs>
        <w:tab w:val="left" w:pos="360"/>
      </w:tabs>
    </w:pPr>
  </w:style>
  <w:style w:type="character" w:customStyle="1" w:styleId="myp11">
    <w:name w:val="myp11"/>
    <w:basedOn w:val="a1"/>
    <w:qFormat/>
  </w:style>
  <w:style w:type="character" w:customStyle="1" w:styleId="Char">
    <w:name w:val="文档正文 Char"/>
    <w:qFormat/>
    <w:rPr>
      <w:rFonts w:eastAsia="宋体" w:cs="宋体"/>
      <w:sz w:val="21"/>
      <w:szCs w:val="21"/>
      <w:lang w:val="en-US" w:eastAsia="zh-CN" w:bidi="ar-SA"/>
    </w:rPr>
  </w:style>
  <w:style w:type="paragraph" w:customStyle="1" w:styleId="21">
    <w:name w:val="样式 文档正文 + 加粗 首行缩进:  2 字符"/>
    <w:basedOn w:val="af7"/>
    <w:qFormat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1"/>
    <w:qFormat/>
    <w:pPr>
      <w:outlineLvl w:val="3"/>
    </w:pPr>
  </w:style>
  <w:style w:type="character" w:customStyle="1" w:styleId="md-plain">
    <w:name w:val="md-plain"/>
    <w:qFormat/>
  </w:style>
  <w:style w:type="character" w:customStyle="1" w:styleId="md-softbreak">
    <w:name w:val="md-softbreak"/>
    <w:qFormat/>
  </w:style>
  <w:style w:type="paragraph" w:styleId="afb">
    <w:name w:val="List Paragraph"/>
    <w:basedOn w:val="a0"/>
    <w:uiPriority w:val="34"/>
    <w:qFormat/>
    <w:pPr>
      <w:ind w:firstLineChars="200" w:firstLine="420"/>
    </w:pPr>
  </w:style>
  <w:style w:type="character" w:customStyle="1" w:styleId="40">
    <w:name w:val="标题 4 字符"/>
    <w:link w:val="4"/>
    <w:qFormat/>
    <w:rPr>
      <w:rFonts w:ascii="Arial" w:eastAsia="等线" w:hAnsi="Arial"/>
      <w:color w:val="2E74B5" w:themeColor="accent5" w:themeShade="BF"/>
      <w:kern w:val="2"/>
      <w:sz w:val="21"/>
      <w:szCs w:val="22"/>
    </w:rPr>
  </w:style>
  <w:style w:type="character" w:customStyle="1" w:styleId="ab">
    <w:name w:val="页脚 字符"/>
    <w:link w:val="aa"/>
    <w:uiPriority w:val="99"/>
    <w:rPr>
      <w:rFonts w:ascii="等线" w:eastAsia="等线" w:hAnsi="等线"/>
      <w:kern w:val="2"/>
      <w:sz w:val="18"/>
      <w:szCs w:val="18"/>
    </w:rPr>
  </w:style>
  <w:style w:type="character" w:customStyle="1" w:styleId="af">
    <w:name w:val="标题 字符"/>
    <w:basedOn w:val="a1"/>
    <w:link w:val="ae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c">
    <w:name w:val="Unresolved Mention"/>
    <w:basedOn w:val="a1"/>
    <w:uiPriority w:val="99"/>
    <w:semiHidden/>
    <w:unhideWhenUsed/>
    <w:rsid w:val="00EE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CindyCindy424/blog-Backend" TargetMode="External"/><Relationship Id="rId26" Type="http://schemas.openxmlformats.org/officeDocument/2006/relationships/hyperlink" Target="https://www.figma.com/file/W4WRj9Qx3hiIpUtcvJNgPf/%E6%9F%A5%E7%9C%8B%E5%8D%9A%E4%B8%BB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github.com/zxcvbnm002400/Temperature-Blog-System" TargetMode="External"/><Relationship Id="rId34" Type="http://schemas.openxmlformats.org/officeDocument/2006/relationships/hyperlink" Target="https://www.figma.com/file/pw0YyVtcA6aREFMTVKeiWS/%E4%B8%8A%E4%BC%A0%E6%96%87%E7%AB%A0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LHGRylynn/Album" TargetMode="External"/><Relationship Id="rId29" Type="http://schemas.openxmlformats.org/officeDocument/2006/relationships/hyperlink" Target="https://www.figma.com/file/V1M3LUNoaxlW9AYe1zl4Ug/%E6%9F%A5%E7%9C%8B%E7%9B%B8%E5%86%8C%25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figma.com/file/lr9S1j9mFZDvl9OljDk8Ck/%E5%88%86%E5%8C%BA%E6%B5%8F%E8%A7%88?node-id=0%3A1" TargetMode="External"/><Relationship Id="rId32" Type="http://schemas.openxmlformats.org/officeDocument/2006/relationships/hyperlink" Target="https://www.figma.com/file/h0XslPpg77buYMkBYMvv9g/%E6%88%91%E7%9A%84%E8%AF%9D%E9%A2%98" TargetMode="External"/><Relationship Id="rId37" Type="http://schemas.openxmlformats.org/officeDocument/2006/relationships/hyperlink" Target="https://www.figma.com/file/Vk8U5nxYeRMH7Szoqa0Tad/%E6%96%87%E7%AB%A0%E6%90%9C%E7%B4%A2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APr4QedGHJnuqvVMiFgM8v/%E9%A6%96%E9%A1%B5" TargetMode="External"/><Relationship Id="rId28" Type="http://schemas.openxmlformats.org/officeDocument/2006/relationships/hyperlink" Target="https://www.figma.com/file/Yc8JgL1nshJV82qHdhVqT1/%E7%9B%B8%E5%86%8C%E7%95%8C%E9%9D%A2" TargetMode="External"/><Relationship Id="rId36" Type="http://schemas.openxmlformats.org/officeDocument/2006/relationships/hyperlink" Target="https://www.figma.com/file/IyjLaEMj3bFUmzo4Ys4z1j/%E6%94%B6%E8%97%8F%E5%A4%B9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github.com/BiqiangWang/temperature-" TargetMode="External"/><Relationship Id="rId31" Type="http://schemas.openxmlformats.org/officeDocument/2006/relationships/hyperlink" Target="https://www.figma.com/file/ivfJb55oF9Rt62v0Kp5kUP/%E6%9F%A5%E7%9C%8B%E8%AF%9D%E9%A2%9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github.com/CindyCindy424/Temperature-Blog-System/tree/master/%E8%AE%BE%E8%AE%25A" TargetMode="External"/><Relationship Id="rId27" Type="http://schemas.openxmlformats.org/officeDocument/2006/relationships/hyperlink" Target="https://www.figma.com/file/CGJZj2ygHLdgz7k40vPAx3/%E4%B8%AA%E4%BA%BA%E4%B8%BB%E9%A1%B5" TargetMode="External"/><Relationship Id="rId30" Type="http://schemas.openxmlformats.org/officeDocument/2006/relationships/hyperlink" Target="https://www.figma.com/file/cVZ90ppNCQ54w0xuWtfgPT/%E8%AF%9D%E9%A2%98%E5%8C%BA" TargetMode="External"/><Relationship Id="rId35" Type="http://schemas.openxmlformats.org/officeDocument/2006/relationships/hyperlink" Target="https://www.figma.com/file/iu83Y8MupakgiEkFPoqoN3/%E6%88%91%E7%9A%84%E6%96%87%E7%AB%A0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s://github.com/CindyCindy424/Temperature-Blog-System" TargetMode="External"/><Relationship Id="rId25" Type="http://schemas.openxmlformats.org/officeDocument/2006/relationships/hyperlink" Target="https://www.figma.com/file/uBOwLz72NUmIzE39UUU1ZM/%E6%B3%A8%E5%86%8C%E7%99%BB%E5%BD%95?node-id=0%3A1" TargetMode="External"/><Relationship Id="rId33" Type="http://schemas.openxmlformats.org/officeDocument/2006/relationships/hyperlink" Target="https://www.figma.com/file/NSdPnCKpNSHzAUqZmViSoR/%E6%9F%A5%E7%9C%8B%E5%8D%9A%E6%96%87" TargetMode="External"/><Relationship Id="rId38" Type="http://schemas.openxmlformats.org/officeDocument/2006/relationships/hyperlink" Target="https://www.figma.com/file/hdRgYikU2laRKuKoblAKJS/%E6%8F%90%E9%97%AE?node-id=4%3A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9ED263-D96E-4E88-9DEE-03C1D77A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bab.dot</Template>
  <TotalTime>53</TotalTime>
  <Pages>7</Pages>
  <Words>817</Words>
  <Characters>4662</Characters>
  <Application>Microsoft Office Word</Application>
  <DocSecurity>0</DocSecurity>
  <Lines>38</Lines>
  <Paragraphs>10</Paragraphs>
  <ScaleCrop>false</ScaleCrop>
  <Company>School of Software Engineering,Tongji University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Yuan Shijin</dc:creator>
  <cp:lastModifiedBy>Deng Xinling</cp:lastModifiedBy>
  <cp:revision>7</cp:revision>
  <cp:lastPrinted>2020-09-19T19:49:00Z</cp:lastPrinted>
  <dcterms:created xsi:type="dcterms:W3CDTF">2020-09-19T07:35:00Z</dcterms:created>
  <dcterms:modified xsi:type="dcterms:W3CDTF">2020-09-19T19:51:00Z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